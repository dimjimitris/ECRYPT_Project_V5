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049EB" w14:textId="77777777" w:rsidR="007B4ED3" w:rsidRDefault="007B4ED3" w:rsidP="007B4ED3"/>
    <w:p w14:paraId="1F50A93F" w14:textId="77777777" w:rsidR="007B4ED3" w:rsidRDefault="007B4ED3" w:rsidP="007B4ED3"/>
    <w:p w14:paraId="74798683" w14:textId="77777777" w:rsidR="007B4ED3" w:rsidRDefault="007B4ED3" w:rsidP="007B4ED3"/>
    <w:p w14:paraId="752A4B5E" w14:textId="77777777" w:rsidR="007B4ED3" w:rsidRDefault="007B4ED3" w:rsidP="007B4ED3"/>
    <w:p w14:paraId="729A580C" w14:textId="77777777" w:rsidR="007B4ED3" w:rsidRDefault="007B4ED3" w:rsidP="007B4ED3"/>
    <w:p w14:paraId="2630AACA" w14:textId="77777777" w:rsidR="007B4ED3" w:rsidRDefault="007B4ED3" w:rsidP="007B4ED3"/>
    <w:p w14:paraId="3414C68C" w14:textId="77777777" w:rsidR="007B4ED3" w:rsidRDefault="007B4ED3" w:rsidP="007B4ED3"/>
    <w:p w14:paraId="1C11C76C" w14:textId="77777777" w:rsidR="007B4ED3" w:rsidRDefault="007B4ED3" w:rsidP="007B4ED3"/>
    <w:p w14:paraId="711C368D" w14:textId="77777777" w:rsidR="007B4ED3" w:rsidRDefault="007B4ED3" w:rsidP="007B4ED3"/>
    <w:p w14:paraId="6265A187" w14:textId="77777777" w:rsidR="007B4ED3" w:rsidRDefault="007B4ED3" w:rsidP="007B4ED3">
      <w:r>
        <w:rPr>
          <w:noProof/>
        </w:rPr>
        <w:drawing>
          <wp:anchor distT="0" distB="0" distL="114300" distR="114300" simplePos="0" relativeHeight="251659264" behindDoc="0" locked="0" layoutInCell="1" allowOverlap="1" wp14:anchorId="6A3E627E" wp14:editId="765566B1">
            <wp:simplePos x="0" y="0"/>
            <wp:positionH relativeFrom="margin">
              <wp:posOffset>1438275</wp:posOffset>
            </wp:positionH>
            <wp:positionV relativeFrom="margin">
              <wp:posOffset>0</wp:posOffset>
            </wp:positionV>
            <wp:extent cx="2857500" cy="2857500"/>
            <wp:effectExtent l="0" t="0" r="0" b="0"/>
            <wp:wrapSquare wrapText="bothSides"/>
            <wp:docPr id="1369187071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87071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F29DDE" w14:textId="77777777" w:rsidR="007B4ED3" w:rsidRPr="00791885" w:rsidRDefault="007B4ED3" w:rsidP="007B4ED3">
      <w:pPr>
        <w:jc w:val="center"/>
        <w:rPr>
          <w:sz w:val="40"/>
          <w:szCs w:val="40"/>
        </w:rPr>
      </w:pPr>
      <w:r w:rsidRPr="00791885">
        <w:rPr>
          <w:sz w:val="40"/>
          <w:szCs w:val="40"/>
        </w:rPr>
        <w:t>Warsaw University of Technology</w:t>
      </w:r>
    </w:p>
    <w:p w14:paraId="499F4815" w14:textId="77777777" w:rsidR="007B4ED3" w:rsidRDefault="007B4ED3" w:rsidP="007B4ED3">
      <w:pPr>
        <w:jc w:val="center"/>
        <w:rPr>
          <w:sz w:val="32"/>
          <w:szCs w:val="32"/>
        </w:rPr>
      </w:pPr>
      <w:r w:rsidRPr="00791885">
        <w:rPr>
          <w:sz w:val="32"/>
          <w:szCs w:val="32"/>
        </w:rPr>
        <w:t>Faculty of Electronics and Information Technology</w:t>
      </w:r>
    </w:p>
    <w:p w14:paraId="7E9D1FF9" w14:textId="03F1B26F" w:rsidR="007B4ED3" w:rsidRDefault="00942C07" w:rsidP="007B4ED3">
      <w:pPr>
        <w:jc w:val="center"/>
        <w:rPr>
          <w:sz w:val="36"/>
          <w:szCs w:val="36"/>
        </w:rPr>
      </w:pPr>
      <w:r>
        <w:rPr>
          <w:sz w:val="36"/>
          <w:szCs w:val="36"/>
        </w:rPr>
        <w:t>Dimitrios Georgousis, K-7729</w:t>
      </w:r>
    </w:p>
    <w:p w14:paraId="6CE08532" w14:textId="0B99F6C9" w:rsidR="007B4ED3" w:rsidRDefault="00A763CF" w:rsidP="007B4ED3">
      <w:pPr>
        <w:jc w:val="center"/>
        <w:rPr>
          <w:sz w:val="36"/>
          <w:szCs w:val="36"/>
        </w:rPr>
      </w:pPr>
      <w:r>
        <w:rPr>
          <w:sz w:val="36"/>
          <w:szCs w:val="36"/>
        </w:rPr>
        <w:t>Cryptography</w:t>
      </w:r>
    </w:p>
    <w:p w14:paraId="7C62C52C" w14:textId="4AACF300" w:rsidR="007B4ED3" w:rsidRDefault="00A763CF" w:rsidP="007B4ED3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</w:t>
      </w:r>
    </w:p>
    <w:p w14:paraId="7487B20D" w14:textId="0C0F3D3A" w:rsidR="00A763CF" w:rsidRDefault="00A763CF" w:rsidP="007B4ED3">
      <w:pPr>
        <w:jc w:val="center"/>
        <w:rPr>
          <w:sz w:val="36"/>
          <w:szCs w:val="36"/>
        </w:rPr>
      </w:pPr>
      <w:r>
        <w:rPr>
          <w:sz w:val="36"/>
          <w:szCs w:val="36"/>
        </w:rPr>
        <w:t>Topic: V.5 (Rabin digital signature)</w:t>
      </w:r>
    </w:p>
    <w:p w14:paraId="5306D74E" w14:textId="77777777" w:rsidR="0011092B" w:rsidRDefault="0011092B" w:rsidP="007B4ED3"/>
    <w:p w14:paraId="40EEFA5A" w14:textId="77777777" w:rsidR="0011092B" w:rsidRDefault="0011092B" w:rsidP="007B4ED3"/>
    <w:p w14:paraId="4BEA4A1B" w14:textId="77777777" w:rsidR="0011092B" w:rsidRDefault="0011092B" w:rsidP="007B4ED3"/>
    <w:p w14:paraId="3CEE10B1" w14:textId="77777777" w:rsidR="0011092B" w:rsidRDefault="0011092B" w:rsidP="007B4ED3"/>
    <w:p w14:paraId="581E74FA" w14:textId="77777777" w:rsidR="0011092B" w:rsidRDefault="0011092B" w:rsidP="007B4ED3"/>
    <w:p w14:paraId="2ABAD600" w14:textId="77777777" w:rsidR="0011092B" w:rsidRDefault="0011092B" w:rsidP="007B4ED3"/>
    <w:p w14:paraId="7C31369F" w14:textId="77777777" w:rsidR="0011092B" w:rsidRDefault="0011092B" w:rsidP="007B4ED3"/>
    <w:p w14:paraId="0EA2C3DA" w14:textId="5F85A01C" w:rsidR="0011092B" w:rsidRDefault="00B04A02" w:rsidP="007B4ED3">
      <w:r>
        <w:t>Original topic was V.11 (One time Rabin signature). The topic was changed to V.5 upon agreement with the instructor.</w:t>
      </w:r>
    </w:p>
    <w:p w14:paraId="7EE79069" w14:textId="4C557078" w:rsidR="0091565E" w:rsidRDefault="00151684" w:rsidP="007B4ED3">
      <w:r>
        <w:t>A large part of this project</w:t>
      </w:r>
      <w:r w:rsidR="00AB6550">
        <w:t>’</w:t>
      </w:r>
      <w:r>
        <w:t>s documentation also exists in the `README.md` file of our code files</w:t>
      </w:r>
      <w:r w:rsidR="00371452">
        <w:t xml:space="preserve"> and in comments in our code.</w:t>
      </w:r>
    </w:p>
    <w:p w14:paraId="2487227E" w14:textId="574B4619" w:rsidR="0011092B" w:rsidRPr="000E3FB4" w:rsidRDefault="007E1E73" w:rsidP="007B4ED3">
      <w:pPr>
        <w:rPr>
          <w:sz w:val="28"/>
          <w:szCs w:val="28"/>
        </w:rPr>
      </w:pPr>
      <w:r w:rsidRPr="000E3FB4">
        <w:rPr>
          <w:sz w:val="28"/>
          <w:szCs w:val="28"/>
        </w:rPr>
        <w:lastRenderedPageBreak/>
        <w:t>Introduction</w:t>
      </w:r>
    </w:p>
    <w:p w14:paraId="51E9243F" w14:textId="21800598" w:rsidR="007E1E73" w:rsidRDefault="000E3FB4" w:rsidP="007B4ED3">
      <w:r>
        <w:t>This Python project implements the Rabin Signature algorithm, a method used in cryptography for signing and verifying messages.</w:t>
      </w:r>
    </w:p>
    <w:p w14:paraId="20B6862C" w14:textId="39810669" w:rsidR="000E3FB4" w:rsidRDefault="000E3FB4" w:rsidP="007B4ED3">
      <w:pPr>
        <w:rPr>
          <w:sz w:val="28"/>
          <w:szCs w:val="28"/>
        </w:rPr>
      </w:pPr>
      <w:r w:rsidRPr="006A3925">
        <w:rPr>
          <w:sz w:val="28"/>
          <w:szCs w:val="28"/>
        </w:rPr>
        <w:t>Functions</w:t>
      </w:r>
    </w:p>
    <w:p w14:paraId="083B8E38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Wikipedia algorithm for extended Euclidean algorithm</w:t>
      </w:r>
    </w:p>
    <w:p w14:paraId="6FCBAFC4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def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0E3FB4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extended_</w:t>
      </w:r>
      <w:proofErr w:type="gramStart"/>
      <w:r w:rsidRPr="000E3FB4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gcd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gramEnd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):</w:t>
      </w:r>
    </w:p>
    <w:p w14:paraId="7422F697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old_r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r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</w:t>
      </w:r>
    </w:p>
    <w:p w14:paraId="7C5AEE45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old_s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s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</w:p>
    <w:p w14:paraId="4773D12A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old_t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t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</w:p>
    <w:p w14:paraId="412C1B17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54180B3C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E3FB4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while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gram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r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!</w:t>
      </w:r>
      <w:proofErr w:type="gramEnd"/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3973DA62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quotient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old_r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//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r</w:t>
      </w:r>
    </w:p>
    <w:p w14:paraId="2C8DB66C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old_r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r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r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old_r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-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quotient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r</w:t>
      </w:r>
    </w:p>
    <w:p w14:paraId="539C1863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old_s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s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s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old_s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-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quotient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s</w:t>
      </w:r>
    </w:p>
    <w:p w14:paraId="26606EED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old_t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t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t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old_t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-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quotient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t</w:t>
      </w:r>
    </w:p>
    <w:p w14:paraId="5C8C2F38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</w:p>
    <w:p w14:paraId="08FC6F3C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E3FB4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old_r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old_s</w:t>
      </w:r>
      <w:proofErr w:type="spellEnd"/>
      <w:r w:rsidRPr="000E3FB4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old_</w:t>
      </w:r>
      <w:proofErr w:type="gramStart"/>
      <w:r w:rsidRPr="000E3FB4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t</w:t>
      </w:r>
      <w:proofErr w:type="spellEnd"/>
      <w:proofErr w:type="gramEnd"/>
    </w:p>
    <w:p w14:paraId="5743F5E3" w14:textId="77777777" w:rsidR="000E3FB4" w:rsidRPr="000E3FB4" w:rsidRDefault="000E3FB4" w:rsidP="000E3FB4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0B330B49" w14:textId="77777777" w:rsidR="006A3925" w:rsidRDefault="006A3925">
      <w:pPr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</w:pPr>
      <w:r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br w:type="page"/>
      </w:r>
    </w:p>
    <w:p w14:paraId="77B06647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lastRenderedPageBreak/>
        <w:t>def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jacobi_</w:t>
      </w:r>
      <w:proofErr w:type="gram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symbol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gramEnd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):</w:t>
      </w:r>
    </w:p>
    <w:p w14:paraId="4550A482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&lt;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or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not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2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41C3ECAA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raise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proofErr w:type="gramStart"/>
      <w:r w:rsidRPr="00ED3801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eastAsia="en-AI"/>
          <w14:ligatures w14:val="none"/>
        </w:rPr>
        <w:t>ValueError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gramEnd"/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"n should be an odd positive integer"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145AFCA5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&lt;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or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&gt;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019AF2FA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</w:p>
    <w:p w14:paraId="30681AAB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</w:t>
      </w:r>
      <w:proofErr w:type="gram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a</w:t>
      </w:r>
      <w:proofErr w:type="gram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is formatted as 0 &lt;= a &lt; n and n is an odd positive integer</w:t>
      </w:r>
    </w:p>
    <w:p w14:paraId="24D3CE4B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6C9DCCC0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not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7CC4DE77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gramStart"/>
      <w:r w:rsidRPr="00ED3801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eastAsia="en-AI"/>
          <w14:ligatures w14:val="none"/>
        </w:rPr>
        <w:t>int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gramEnd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27977571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or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78812D6A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</w:p>
    <w:p w14:paraId="0EB832A6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4B7BB696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if a and n are not coprime then </w:t>
      </w:r>
      <w:proofErr w:type="gram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Jacobi(</w:t>
      </w:r>
      <w:proofErr w:type="gram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a, n) = 0</w:t>
      </w:r>
    </w:p>
    <w:p w14:paraId="64187FBE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proofErr w:type="gramStart"/>
      <w:r w:rsidRPr="00ED3801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eastAsia="en-AI"/>
          <w14:ligatures w14:val="none"/>
        </w:rPr>
        <w:t>sympy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.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igcd</w:t>
      </w:r>
      <w:proofErr w:type="spellEnd"/>
      <w:proofErr w:type="gram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!=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1AE98167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</w:p>
    <w:p w14:paraId="0B161D0B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6A64F38E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Initialize the Jacobi symbol</w:t>
      </w:r>
    </w:p>
    <w:p w14:paraId="3DE07025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j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</w:p>
    <w:p w14:paraId="663B01F2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Follow the algorithm steps (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wikipedia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page for Jacobi symbol)</w:t>
      </w:r>
    </w:p>
    <w:p w14:paraId="00C69E33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while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gram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!</w:t>
      </w:r>
      <w:proofErr w:type="gramEnd"/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5EAFB29D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while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2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and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&gt;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0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156411B2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&gt;&gt;=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</w:p>
    <w:p w14:paraId="3B07A4BE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8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in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[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3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5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]:</w:t>
      </w:r>
    </w:p>
    <w:p w14:paraId="2F47E703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j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-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j</w:t>
      </w:r>
    </w:p>
    <w:p w14:paraId="74763DB2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</w:p>
    <w:p w14:paraId="7729CD2C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4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4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3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19B10666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j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-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j</w:t>
      </w:r>
    </w:p>
    <w:p w14:paraId="374F42CF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a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</w:p>
    <w:p w14:paraId="76C2CB2C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gram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j</w:t>
      </w:r>
      <w:proofErr w:type="gramEnd"/>
    </w:p>
    <w:p w14:paraId="29F95E3B" w14:textId="77777777" w:rsidR="00ED3801" w:rsidRPr="00ED3801" w:rsidRDefault="00ED3801" w:rsidP="00ED3801">
      <w:pPr>
        <w:shd w:val="clear" w:color="auto" w:fill="1F1F1F"/>
        <w:spacing w:after="24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5EA0D207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def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generate_rabin_prime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bits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):</w:t>
      </w:r>
    </w:p>
    <w:p w14:paraId="5AA63327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while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True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35054C7D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proofErr w:type="gramStart"/>
      <w:r w:rsidRPr="00ED3801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eastAsia="en-AI"/>
          <w14:ligatures w14:val="none"/>
        </w:rPr>
        <w:t>sympy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.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randprime</w:t>
      </w:r>
      <w:proofErr w:type="spellEnd"/>
      <w:proofErr w:type="gram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2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**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bits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-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),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2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**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bits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275431C7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4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3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64065504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gram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proofErr w:type="gramEnd"/>
    </w:p>
    <w:p w14:paraId="61F85D5B" w14:textId="77777777" w:rsidR="00ED3801" w:rsidRPr="00ED3801" w:rsidRDefault="00ED3801" w:rsidP="00ED3801">
      <w:pPr>
        <w:shd w:val="clear" w:color="auto" w:fill="1F1F1F"/>
        <w:spacing w:after="24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10226346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def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hash_function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message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):</w:t>
      </w:r>
    </w:p>
    <w:p w14:paraId="12472789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eastAsia="en-AI"/>
          <w14:ligatures w14:val="none"/>
        </w:rPr>
        <w:t>int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gramStart"/>
      <w:r w:rsidRPr="00ED3801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eastAsia="en-AI"/>
          <w14:ligatures w14:val="none"/>
        </w:rPr>
        <w:t>hashlib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.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sha</w:t>
      </w:r>
      <w:proofErr w:type="gramEnd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256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message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.encode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()).</w:t>
      </w:r>
      <w:proofErr w:type="spell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hexdigest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(),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16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4EC46199" w14:textId="77777777" w:rsidR="00ED3801" w:rsidRPr="00ED3801" w:rsidRDefault="00ED3801" w:rsidP="00ED3801">
      <w:pPr>
        <w:shd w:val="clear" w:color="auto" w:fill="1F1F1F"/>
        <w:spacing w:after="24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371E8A2F" w14:textId="77777777" w:rsidR="00ED3801" w:rsidRDefault="00ED3801">
      <w:pPr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</w:pPr>
      <w:r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br w:type="page"/>
      </w:r>
    </w:p>
    <w:p w14:paraId="5EE11893" w14:textId="46B20960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lastRenderedPageBreak/>
        <w:t>def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random_string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k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):</w:t>
      </w:r>
    </w:p>
    <w:p w14:paraId="7C78B21D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"""</w:t>
      </w:r>
    </w:p>
    <w:p w14:paraId="3D560642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Generate a random string of printable characters.</w:t>
      </w:r>
    </w:p>
    <w:p w14:paraId="283AF868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Input: k - the number of bits in the generated string</w:t>
      </w:r>
    </w:p>
    <w:p w14:paraId="79586CDE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Output: a random string of printable characters</w:t>
      </w:r>
    </w:p>
    <w:p w14:paraId="50557E9A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"""</w:t>
      </w:r>
    </w:p>
    <w:p w14:paraId="7AE6C0D2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characters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k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//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8</w:t>
      </w:r>
    </w:p>
    <w:p w14:paraId="01802131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"</w:t>
      </w:r>
      <w:proofErr w:type="gramStart"/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"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.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join</w:t>
      </w:r>
      <w:proofErr w:type="gram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spellStart"/>
      <w:r w:rsidRPr="00ED3801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eastAsia="en-AI"/>
          <w14:ligatures w14:val="none"/>
        </w:rPr>
        <w:t>random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.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choices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spellStart"/>
      <w:r w:rsidRPr="00ED3801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eastAsia="en-AI"/>
          <w14:ligatures w14:val="none"/>
        </w:rPr>
        <w:t>string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.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printable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k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characters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))</w:t>
      </w:r>
    </w:p>
    <w:p w14:paraId="1149906F" w14:textId="77777777" w:rsidR="000E3FB4" w:rsidRDefault="000E3FB4" w:rsidP="007B4ED3"/>
    <w:p w14:paraId="14A4FB41" w14:textId="462EF1BD" w:rsidR="00151684" w:rsidRDefault="006A3925" w:rsidP="007B4ED3">
      <w:r>
        <w:t>Perhaps, we may need to explain why we implemented the prime generator this way.</w:t>
      </w:r>
    </w:p>
    <w:p w14:paraId="4A97F9F2" w14:textId="77777777" w:rsidR="003E6DD8" w:rsidRDefault="003E6DD8" w:rsidP="007B4ED3">
      <w:pPr>
        <w:rPr>
          <w:rFonts w:eastAsiaTheme="minorEastAsia"/>
        </w:rPr>
      </w:pPr>
      <w:r>
        <w:t>In this algorithm we use properties of quadratic residues (</w:t>
      </w:r>
      <w:proofErr w:type="spellStart"/>
      <w:r>
        <w:t>q.r.</w:t>
      </w:r>
      <w:proofErr w:type="spellEnd"/>
      <w:r>
        <w:t xml:space="preserve">) a lot. It is known that a number c is a </w:t>
      </w:r>
      <w:proofErr w:type="spellStart"/>
      <w:r>
        <w:t>q.r.</w:t>
      </w:r>
      <w:proofErr w:type="spellEnd"/>
      <w:r>
        <w:t xml:space="preserve"> modulo p if there exists number x,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≡c mod p</m:t>
        </m:r>
      </m:oMath>
      <w:r>
        <w:rPr>
          <w:rFonts w:eastAsiaTheme="minorEastAsia"/>
        </w:rPr>
        <w:t>.</w:t>
      </w:r>
    </w:p>
    <w:p w14:paraId="4C90D193" w14:textId="3B9A3F10" w:rsidR="007020B3" w:rsidRDefault="003E6DD8" w:rsidP="007B4ED3"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p ≡3 mod 4</m:t>
        </m:r>
      </m:oMath>
      <w:r>
        <w:rPr>
          <w:rFonts w:eastAsiaTheme="minorEastAsia"/>
        </w:rPr>
        <w:t xml:space="preserve"> it has been shown that </w:t>
      </w:r>
      <m:oMath>
        <m:r>
          <w:rPr>
            <w:rFonts w:ascii="Cambria Math" w:eastAsiaTheme="minorEastAsia" w:hAnsi="Cambria Math"/>
          </w:rPr>
          <m:t>x 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 mod p</m:t>
        </m:r>
      </m:oMath>
      <w:r>
        <w:t xml:space="preserve"> </w:t>
      </w:r>
      <w:r w:rsidR="005F4A42">
        <w:t>is one such solution</w:t>
      </w:r>
      <w:r w:rsidR="004A1426">
        <w:t xml:space="preserve"> (Formula 1)</w:t>
      </w:r>
      <w:r w:rsidR="005F4A42">
        <w:t>.</w:t>
      </w:r>
      <w:r w:rsidR="00582511">
        <w:t xml:space="preserve"> We use such primes to do these types of calculations faster.</w:t>
      </w:r>
    </w:p>
    <w:p w14:paraId="68447D42" w14:textId="77777777" w:rsidR="00C04DF4" w:rsidRDefault="00C04DF4" w:rsidP="007B4ED3"/>
    <w:p w14:paraId="02C0AFE4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def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05563C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key_generation</w:t>
      </w:r>
      <w:proofErr w:type="spellEnd"/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bits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):</w:t>
      </w:r>
    </w:p>
    <w:p w14:paraId="35287739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5563C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'''</w:t>
      </w:r>
    </w:p>
    <w:p w14:paraId="6C72A4CA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Generate a Rabin signature key pair.</w:t>
      </w:r>
    </w:p>
    <w:p w14:paraId="0528DD7C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Input: bits - the number of bits in the primes p and q</w:t>
      </w:r>
    </w:p>
    <w:p w14:paraId="0BC59A84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Output: n - the public key, (p, q) - the private key</w:t>
      </w:r>
    </w:p>
    <w:p w14:paraId="36C583D5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'''</w:t>
      </w:r>
    </w:p>
    <w:p w14:paraId="525F5FF7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05563C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generate_rabin_prime</w:t>
      </w:r>
      <w:proofErr w:type="spellEnd"/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bits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2FF15B8D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05563C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generate_rabin_prime</w:t>
      </w:r>
      <w:proofErr w:type="spellEnd"/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bits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5951FB60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5563C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while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392572D5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05563C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generate_rabin_prime</w:t>
      </w:r>
      <w:proofErr w:type="spellEnd"/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bits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6CB330DD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05563C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</w:p>
    <w:p w14:paraId="3166862C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</w:p>
    <w:p w14:paraId="45361170" w14:textId="77777777" w:rsidR="0005563C" w:rsidRPr="0005563C" w:rsidRDefault="0005563C" w:rsidP="0005563C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05563C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, (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05563C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05563C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07F87EA6" w14:textId="77777777" w:rsidR="00C04DF4" w:rsidRDefault="00C04DF4" w:rsidP="007B4ED3"/>
    <w:p w14:paraId="75011E4B" w14:textId="75F9C557" w:rsidR="00F57B18" w:rsidRDefault="0005563C" w:rsidP="007B4ED3">
      <w:r>
        <w:t xml:space="preserve">The key generation function doesn’t have any particularly outstanding qualities. We show </w:t>
      </w:r>
      <w:r w:rsidR="009B27DD">
        <w:t xml:space="preserve">it </w:t>
      </w:r>
      <w:r>
        <w:t>above.</w:t>
      </w:r>
    </w:p>
    <w:p w14:paraId="45803BBA" w14:textId="77777777" w:rsidR="009B27DD" w:rsidRDefault="009B27DD">
      <w:pPr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</w:pPr>
      <w:r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br w:type="page"/>
      </w:r>
    </w:p>
    <w:p w14:paraId="1ACBC15F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lastRenderedPageBreak/>
        <w:t>def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gram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sign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gramEnd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message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private_key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k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256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):</w:t>
      </w:r>
    </w:p>
    <w:p w14:paraId="15C61D8D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"""</w:t>
      </w:r>
    </w:p>
    <w:p w14:paraId="6C685B00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Sign a message using the Rabin signature scheme.</w:t>
      </w:r>
    </w:p>
    <w:p w14:paraId="7A77F25A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Input: message - the message to sign,</w:t>
      </w:r>
    </w:p>
    <w:p w14:paraId="66996180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       </w:t>
      </w:r>
      <w:proofErr w:type="spellStart"/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private_key</w:t>
      </w:r>
      <w:proofErr w:type="spellEnd"/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 xml:space="preserve"> - the private key,</w:t>
      </w:r>
    </w:p>
    <w:p w14:paraId="253E609D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       k - the number of random bits to use</w:t>
      </w:r>
    </w:p>
    <w:p w14:paraId="650D3D33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Output: (x, u) - the signature</w:t>
      </w:r>
    </w:p>
    <w:p w14:paraId="47F1C962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"""</w:t>
      </w:r>
    </w:p>
    <w:p w14:paraId="21C7981C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private_key</w:t>
      </w:r>
      <w:proofErr w:type="spellEnd"/>
    </w:p>
    <w:p w14:paraId="0123260B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</w:p>
    <w:p w14:paraId="3C772C7E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42F2B5F7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while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True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743BA203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u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random_string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k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2EC352C3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hash_</w:t>
      </w:r>
      <w:proofErr w:type="gram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function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gramEnd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message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+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u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</w:p>
    <w:p w14:paraId="164ADE7B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5145CDC7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check x^2 = c mod n, this will be true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iff</w:t>
      </w:r>
      <w:proofErr w:type="spellEnd"/>
    </w:p>
    <w:p w14:paraId="7DF434DD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c is a quadratic residue mod p and mod q.</w:t>
      </w:r>
    </w:p>
    <w:p w14:paraId="1C9CFFDE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if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jacobi_</w:t>
      </w:r>
      <w:proofErr w:type="gram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symbol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gramEnd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!=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or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jacobi_symbol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!=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:</w:t>
      </w:r>
    </w:p>
    <w:p w14:paraId="4E10AB9C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continue</w:t>
      </w:r>
    </w:p>
    <w:p w14:paraId="70944FD8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04C7F8F3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</w:t>
      </w:r>
      <w:proofErr w:type="gram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find</w:t>
      </w:r>
      <w:proofErr w:type="gram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x_p^2 = c mod p and x_q^2 = c mod q</w:t>
      </w:r>
    </w:p>
    <w:p w14:paraId="06A62FEA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</w:t>
      </w:r>
      <w:proofErr w:type="gram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solve</w:t>
      </w:r>
      <w:proofErr w:type="gram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for x using the Chinese Remainder Theorem</w:t>
      </w:r>
    </w:p>
    <w:p w14:paraId="3088C8E0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x =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x_p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mod p, x =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x_q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mod q</w:t>
      </w:r>
    </w:p>
    <w:p w14:paraId="0A8EFAF1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y_p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* p +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y_q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* q = 1</w:t>
      </w:r>
    </w:p>
    <w:p w14:paraId="2A3DA08E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y_p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= p^-1 mod q,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y_q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= q^-1 mod p</w:t>
      </w:r>
    </w:p>
    <w:p w14:paraId="1945397C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a = q *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y_q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, b = p *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y_p</w:t>
      </w:r>
      <w:proofErr w:type="spellEnd"/>
    </w:p>
    <w:p w14:paraId="0FBB11FB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a = 0 mod q, a = 1 mod p</w:t>
      </w:r>
    </w:p>
    <w:p w14:paraId="16AD8C0C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b = 0 mod p, b = 1 mod q</w:t>
      </w:r>
    </w:p>
    <w:p w14:paraId="1AE2753D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x =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x_p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* a +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x_q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* b mod n, so</w:t>
      </w:r>
    </w:p>
    <w:p w14:paraId="7CB86692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# x =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x_p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* q *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y_q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+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x_q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* p * </w:t>
      </w:r>
      <w:proofErr w:type="spellStart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y_p</w:t>
      </w:r>
      <w:proofErr w:type="spellEnd"/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 xml:space="preserve"> mod n</w:t>
      </w:r>
    </w:p>
    <w:p w14:paraId="4943DED5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x_p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gram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pow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gramEnd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, 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+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//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4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  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known formula</w:t>
      </w:r>
    </w:p>
    <w:p w14:paraId="4BC86B84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x_q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gram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pow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gramEnd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, (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+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1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//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4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  </w:t>
      </w:r>
      <w:r w:rsidRPr="00ED3801">
        <w:rPr>
          <w:rFonts w:ascii="JetBrains Mono" w:eastAsia="Times New Roman" w:hAnsi="JetBrains Mono" w:cs="JetBrains Mono"/>
          <w:color w:val="6A9955"/>
          <w:kern w:val="0"/>
          <w:sz w:val="21"/>
          <w:szCs w:val="21"/>
          <w:lang w:eastAsia="en-AI"/>
          <w14:ligatures w14:val="none"/>
        </w:rPr>
        <w:t># known formula</w:t>
      </w:r>
    </w:p>
    <w:p w14:paraId="62D1947F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</w:p>
    <w:p w14:paraId="1D3ABB68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_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y_p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y_q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extended_</w:t>
      </w:r>
      <w:proofErr w:type="gramStart"/>
      <w:r w:rsidRPr="00ED3801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gcd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gramEnd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</w:t>
      </w:r>
    </w:p>
    <w:p w14:paraId="71345481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x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(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x_p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q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y_q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+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x_q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*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y_p</w:t>
      </w:r>
      <w:proofErr w:type="spellEnd"/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ED3801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</w:p>
    <w:p w14:paraId="7F9ABCE4" w14:textId="77777777" w:rsidR="00ED3801" w:rsidRPr="00ED3801" w:rsidRDefault="00ED3801" w:rsidP="00ED3801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    </w:t>
      </w:r>
      <w:r w:rsidRPr="00ED3801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x</w:t>
      </w:r>
      <w:r w:rsidRPr="00ED3801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gramStart"/>
      <w:r w:rsidRPr="00ED3801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u</w:t>
      </w:r>
      <w:proofErr w:type="gramEnd"/>
    </w:p>
    <w:p w14:paraId="1C85812F" w14:textId="7195B705" w:rsidR="00F57B18" w:rsidRDefault="00F57B18" w:rsidP="007B4ED3"/>
    <w:p w14:paraId="36A77DD9" w14:textId="4F26F359" w:rsidR="004D2703" w:rsidRDefault="004D2703" w:rsidP="007B4ED3">
      <w:pPr>
        <w:rPr>
          <w:rFonts w:eastAsiaTheme="minorEastAsia"/>
        </w:rPr>
      </w:pPr>
      <w:r>
        <w:t xml:space="preserve">The idea of the signature algorithm is that finding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such that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 mod n</m:t>
        </m:r>
      </m:oMath>
      <w:r>
        <w:rPr>
          <w:rFonts w:eastAsiaTheme="minorEastAsia"/>
        </w:rPr>
        <w:t xml:space="preserve">, when </w:t>
      </w:r>
      <w:r w:rsidR="00ED5E58">
        <w:rPr>
          <w:rFonts w:eastAsiaTheme="minorEastAsia"/>
        </w:rPr>
        <w:t>n</w:t>
      </w:r>
      <w:r>
        <w:rPr>
          <w:rFonts w:eastAsiaTheme="minorEastAsia"/>
        </w:rPr>
        <w:t xml:space="preserve">’s factorization is unknown, is equivalent to factorizing </w:t>
      </w:r>
      <w:r w:rsidR="00ED5E58">
        <w:rPr>
          <w:rFonts w:eastAsiaTheme="minorEastAsia"/>
        </w:rPr>
        <w:t>n</w:t>
      </w:r>
      <w:r>
        <w:rPr>
          <w:rFonts w:eastAsiaTheme="minorEastAsia"/>
        </w:rPr>
        <w:t>, which is a hard problem. Thus, safety is ensured.</w:t>
      </w:r>
    </w:p>
    <w:p w14:paraId="7F1CC8C7" w14:textId="1AB88DC7" w:rsidR="004D2703" w:rsidRDefault="004D2703" w:rsidP="007B4ED3">
      <w:pPr>
        <w:rPr>
          <w:rFonts w:eastAsiaTheme="minorEastAsia"/>
        </w:rPr>
      </w:pPr>
      <w:r>
        <w:rPr>
          <w:rFonts w:eastAsiaTheme="minorEastAsia"/>
        </w:rPr>
        <w:t>How does our algorithm find such a number though?</w:t>
      </w:r>
    </w:p>
    <w:p w14:paraId="7EEC62DB" w14:textId="1689D707" w:rsidR="004D2703" w:rsidRDefault="004D2703" w:rsidP="007B4ED3">
      <w:pPr>
        <w:rPr>
          <w:rFonts w:eastAsiaTheme="minorEastAsia"/>
        </w:rPr>
      </w:pPr>
      <w:r>
        <w:rPr>
          <w:rFonts w:eastAsiaTheme="minorEastAsia"/>
        </w:rPr>
        <w:t>The signer knows the private key, which means that the signer knows the factors prime p, q such that n = p*q.</w:t>
      </w:r>
    </w:p>
    <w:p w14:paraId="469A1BE4" w14:textId="24528BDA" w:rsidR="00ED5E58" w:rsidRDefault="00ED5E58" w:rsidP="007B4ED3">
      <w:pPr>
        <w:rPr>
          <w:rFonts w:eastAsiaTheme="minorEastAsia"/>
        </w:rPr>
      </w:pPr>
      <w:r>
        <w:rPr>
          <w:rFonts w:eastAsiaTheme="minorEastAsia"/>
        </w:rPr>
        <w:t xml:space="preserve">We use the following facts to solve the congruence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 mod n</m:t>
        </m:r>
      </m:oMath>
      <w:r>
        <w:rPr>
          <w:rFonts w:eastAsiaTheme="minorEastAsia"/>
        </w:rPr>
        <w:t>:</w:t>
      </w:r>
    </w:p>
    <w:p w14:paraId="36827F77" w14:textId="676A7235" w:rsidR="00ED5E58" w:rsidRDefault="00ED5E58" w:rsidP="007B4ED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Solve congruencies: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=c mod p</m:t>
        </m:r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=c mod q</m:t>
        </m:r>
      </m:oMath>
      <w:r>
        <w:rPr>
          <w:rFonts w:eastAsiaTheme="minorEastAsia"/>
        </w:rPr>
        <w:t xml:space="preserve"> separately and then combine the solutions to solve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 mod n</m:t>
        </m:r>
      </m:oMath>
      <w:r>
        <w:rPr>
          <w:rFonts w:eastAsiaTheme="minorEastAsia"/>
        </w:rPr>
        <w:t>.</w:t>
      </w:r>
      <w:r w:rsidR="004A1426">
        <w:rPr>
          <w:rFonts w:eastAsiaTheme="minorEastAsia"/>
        </w:rPr>
        <w:t xml:space="preserve"> To solve the congruencies above we use the fact that </w:t>
      </w:r>
      <m:oMath>
        <m:r>
          <w:rPr>
            <w:rFonts w:ascii="Cambria Math" w:eastAsiaTheme="minorEastAsia" w:hAnsi="Cambria Math"/>
          </w:rPr>
          <m:t>p, q</m:t>
        </m:r>
      </m:oMath>
      <w:r w:rsidR="004A1426">
        <w:rPr>
          <w:rFonts w:eastAsiaTheme="minorEastAsia"/>
        </w:rPr>
        <w:t xml:space="preserve"> were chosen such that </w:t>
      </w:r>
      <m:oMath>
        <m:r>
          <w:rPr>
            <w:rFonts w:ascii="Cambria Math" w:eastAsiaTheme="minorEastAsia" w:hAnsi="Cambria Math"/>
          </w:rPr>
          <m:t>p≡q≡3 mod 4</m:t>
        </m:r>
      </m:oMath>
      <w:r w:rsidR="004A1426">
        <w:rPr>
          <w:rFonts w:eastAsiaTheme="minorEastAsia"/>
        </w:rPr>
        <w:t xml:space="preserve">. We can 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4A1426">
        <w:rPr>
          <w:rFonts w:eastAsiaTheme="minorEastAsia"/>
        </w:rPr>
        <w:t>using</w:t>
      </w:r>
      <w:r w:rsidR="008825D5">
        <w:rPr>
          <w:rFonts w:eastAsiaTheme="minorEastAsia"/>
        </w:rPr>
        <w:t xml:space="preserve"> (Formula 1)</w:t>
      </w:r>
      <w:r w:rsidR="00404500">
        <w:rPr>
          <w:rFonts w:eastAsiaTheme="minorEastAsia"/>
        </w:rPr>
        <w:t xml:space="preserve"> from earlier</w:t>
      </w:r>
      <w:r w:rsidR="008825D5">
        <w:rPr>
          <w:rFonts w:eastAsiaTheme="minorEastAsia"/>
        </w:rPr>
        <w:t>.</w:t>
      </w:r>
    </w:p>
    <w:p w14:paraId="233E7FD0" w14:textId="1D432871" w:rsidR="00ED5E58" w:rsidRDefault="00ED5E58" w:rsidP="007B4ED3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jacobi</w:t>
      </w:r>
      <w:proofErr w:type="spellEnd"/>
      <w:r>
        <w:rPr>
          <w:rFonts w:eastAsiaTheme="minorEastAsia"/>
        </w:rPr>
        <w:t xml:space="preserve"> symbol test we do is to ensure that c will be a </w:t>
      </w:r>
      <w:proofErr w:type="spellStart"/>
      <w:r>
        <w:rPr>
          <w:rFonts w:eastAsiaTheme="minorEastAsia"/>
        </w:rPr>
        <w:t>q.r.</w:t>
      </w:r>
      <w:proofErr w:type="spellEnd"/>
      <w:r>
        <w:rPr>
          <w:rFonts w:eastAsiaTheme="minorEastAsia"/>
        </w:rPr>
        <w:t xml:space="preserve"> modulo both p and q. The expected number of tries is 4 and each time we try for a different random suffix `u` to our message (</w:t>
      </w:r>
      <w:proofErr w:type="gramStart"/>
      <w:r>
        <w:rPr>
          <w:rFonts w:eastAsiaTheme="minorEastAsia"/>
        </w:rPr>
        <w:t>in order to</w:t>
      </w:r>
      <w:proofErr w:type="gramEnd"/>
      <w:r>
        <w:rPr>
          <w:rFonts w:eastAsiaTheme="minorEastAsia"/>
        </w:rPr>
        <w:t xml:space="preserve"> get a different result).</w:t>
      </w:r>
    </w:p>
    <w:p w14:paraId="664DC43E" w14:textId="0C18222E" w:rsidR="00ED5E58" w:rsidRDefault="001C1349" w:rsidP="007B4ED3">
      <w:pPr>
        <w:rPr>
          <w:rFonts w:eastAsiaTheme="minorEastAsia"/>
        </w:rPr>
      </w:pPr>
      <w:r>
        <w:rPr>
          <w:rFonts w:eastAsiaTheme="minorEastAsia"/>
        </w:rPr>
        <w:t xml:space="preserve">We, now, look for </w:t>
      </w:r>
      <m:oMath>
        <m:r>
          <w:rPr>
            <w:rFonts w:ascii="Cambria Math" w:eastAsiaTheme="minorEastAsia" w:hAnsi="Cambria Math"/>
          </w:rPr>
          <m:t>a, b</m:t>
        </m:r>
      </m:oMath>
      <w:r>
        <w:rPr>
          <w:rFonts w:eastAsiaTheme="minorEastAsia"/>
        </w:rPr>
        <w:t xml:space="preserve"> such that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a=1 mod p</m:t>
                </m:r>
              </m:e>
              <m:e>
                <m:r>
                  <w:rPr>
                    <w:rFonts w:ascii="Cambria Math" w:eastAsiaTheme="minorEastAsia" w:hAnsi="Cambria Math"/>
                  </w:rPr>
                  <m:t>a=0 mod q</m:t>
                </m:r>
              </m:e>
            </m:eqArr>
          </m:e>
        </m:d>
      </m:oMath>
      <w:r>
        <w:rPr>
          <w:rFonts w:eastAsiaTheme="minorEastAsia"/>
        </w:rPr>
        <w:t xml:space="preserve"> and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b=0 mod p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b=1 mod q</m:t>
                </m:r>
              </m:e>
            </m:eqArr>
          </m:e>
        </m:d>
      </m:oMath>
      <w:r>
        <w:rPr>
          <w:rFonts w:eastAsiaTheme="minorEastAsia"/>
        </w:rPr>
        <w:t xml:space="preserve"> because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 xml:space="preserve"> mod n</m:t>
        </m:r>
      </m:oMath>
      <w:r>
        <w:rPr>
          <w:rFonts w:eastAsiaTheme="minorEastAsia"/>
        </w:rPr>
        <w:t xml:space="preserve"> is such a solution to our original congruency.</w:t>
      </w:r>
    </w:p>
    <w:p w14:paraId="205AF4DC" w14:textId="77777777" w:rsidR="006F0C70" w:rsidRDefault="006F0C70" w:rsidP="006F0C70">
      <w:pPr>
        <w:rPr>
          <w:rFonts w:eastAsiaTheme="minorEastAsia"/>
        </w:rPr>
      </w:pPr>
      <w:r>
        <w:rPr>
          <w:rFonts w:eastAsiaTheme="minorEastAsia"/>
        </w:rPr>
        <w:t>Proof of this inference:</w:t>
      </w:r>
    </w:p>
    <w:p w14:paraId="5C707024" w14:textId="77777777" w:rsidR="006F0C70" w:rsidRDefault="006F0C70" w:rsidP="006F0C70">
      <w:pPr>
        <w:rPr>
          <w:rFonts w:eastAsiaTheme="minorEastAsia"/>
        </w:rPr>
      </w:pPr>
      <w:r>
        <w:rPr>
          <w:rFonts w:eastAsiaTheme="minorEastAsia"/>
        </w:rPr>
        <w:t xml:space="preserve">We have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≡c mod p,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≡c mod q</m:t>
        </m:r>
      </m:oMath>
      <w:r>
        <w:rPr>
          <w:rFonts w:eastAsiaTheme="minorEastAsia"/>
        </w:rPr>
        <w:t xml:space="preserve">. Suppose </w:t>
      </w:r>
      <m:oMath>
        <m:r>
          <w:rPr>
            <w:rFonts w:ascii="Cambria Math" w:eastAsiaTheme="minorEastAsia" w:hAnsi="Cambria Math"/>
          </w:rPr>
          <m:t>c=ep+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=gq+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 xml:space="preserve">, where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=c mod p,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=c mod q</m:t>
        </m:r>
      </m:oMath>
      <w:r>
        <w:rPr>
          <w:rFonts w:eastAsiaTheme="minorEastAsia"/>
        </w:rPr>
        <w:t>. We have</w:t>
      </w:r>
    </w:p>
    <w:p w14:paraId="608AF536" w14:textId="77777777" w:rsidR="006F0C70" w:rsidRDefault="00000000" w:rsidP="006F0C7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=fp+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=hq+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=hq+ep+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-gp=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h-g</m:t>
              </m:r>
            </m:e>
          </m:d>
          <m:r>
            <w:rPr>
              <w:rFonts w:ascii="Cambria Math" w:eastAsiaTheme="minorEastAsia" w:hAnsi="Cambria Math"/>
            </w:rPr>
            <m:t>q+ep+c'</m:t>
          </m:r>
        </m:oMath>
      </m:oMathPara>
    </w:p>
    <w:p w14:paraId="4DEDF42E" w14:textId="77777777" w:rsidR="006F0C70" w:rsidRDefault="006F0C70" w:rsidP="006F0C70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f-e</m:t>
            </m:r>
          </m:e>
        </m:d>
        <m:r>
          <w:rPr>
            <w:rFonts w:ascii="Cambria Math" w:eastAsiaTheme="minorEastAsia" w:hAnsi="Cambria Math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h-g</m:t>
            </m:r>
          </m:e>
        </m:d>
        <m:r>
          <w:rPr>
            <w:rFonts w:ascii="Cambria Math" w:eastAsiaTheme="minorEastAsia" w:hAnsi="Cambria Math"/>
          </w:rPr>
          <m:t>q=jpq</m:t>
        </m:r>
      </m:oMath>
      <w:r>
        <w:rPr>
          <w:rFonts w:eastAsiaTheme="minorEastAsia"/>
        </w:rPr>
        <w:t xml:space="preserve"> for some j. We can now write:</w:t>
      </w:r>
    </w:p>
    <w:p w14:paraId="3CBD6134" w14:textId="77777777" w:rsidR="006F0C70" w:rsidRPr="00607614" w:rsidRDefault="00000000" w:rsidP="006F0C7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=fp+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f-e</m:t>
              </m:r>
            </m:e>
          </m:d>
          <m:r>
            <w:rPr>
              <w:rFonts w:ascii="Cambria Math" w:eastAsiaTheme="minorEastAsia" w:hAnsi="Cambria Math"/>
            </w:rPr>
            <m:t>p+ep+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=jpg+c</m:t>
          </m:r>
        </m:oMath>
      </m:oMathPara>
    </w:p>
    <w:p w14:paraId="0B0A2C87" w14:textId="2EB0465F" w:rsidR="006F0C70" w:rsidRDefault="006F0C70" w:rsidP="007B4ED3">
      <w:pPr>
        <w:rPr>
          <w:rFonts w:eastAsiaTheme="minorEastAsia"/>
        </w:rPr>
      </w:pPr>
      <w:proofErr w:type="gramStart"/>
      <w:r>
        <w:rPr>
          <w:rFonts w:eastAsiaTheme="minorEastAsia"/>
        </w:rPr>
        <w:t>But,</w:t>
      </w:r>
      <w:proofErr w:type="gramEnd"/>
      <w:r>
        <w:rPr>
          <w:rFonts w:eastAsiaTheme="minorEastAsia"/>
        </w:rPr>
        <w:t xml:space="preserve"> n = </w:t>
      </w:r>
      <w:proofErr w:type="spellStart"/>
      <w:r>
        <w:rPr>
          <w:rFonts w:eastAsiaTheme="minorEastAsia"/>
        </w:rPr>
        <w:t>pg</w:t>
      </w:r>
      <w:proofErr w:type="spellEnd"/>
      <w:r>
        <w:rPr>
          <w:rFonts w:eastAsiaTheme="minorEastAsia"/>
        </w:rPr>
        <w:t xml:space="preserve">,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=jn+c</m:t>
        </m:r>
      </m:oMath>
      <w:r>
        <w:rPr>
          <w:rFonts w:eastAsiaTheme="minorEastAsia"/>
        </w:rPr>
        <w:t xml:space="preserve">, thus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≡c mod n</m:t>
        </m:r>
      </m:oMath>
      <w:r>
        <w:rPr>
          <w:rFonts w:eastAsiaTheme="minorEastAsia"/>
        </w:rPr>
        <w:t>.</w:t>
      </w:r>
    </w:p>
    <w:p w14:paraId="70AD1571" w14:textId="3CC563C5" w:rsidR="001C1349" w:rsidRDefault="00EF7074" w:rsidP="007B4ED3">
      <w:pPr>
        <w:rPr>
          <w:rFonts w:eastAsiaTheme="minorEastAsia"/>
        </w:rPr>
      </w:pPr>
      <w:r>
        <w:rPr>
          <w:rFonts w:eastAsiaTheme="minorEastAsia"/>
        </w:rPr>
        <w:t xml:space="preserve">To find </w:t>
      </w:r>
      <m:oMath>
        <m:r>
          <w:rPr>
            <w:rFonts w:ascii="Cambria Math" w:eastAsiaTheme="minorEastAsia" w:hAnsi="Cambria Math"/>
          </w:rPr>
          <m:t>a, b</m:t>
        </m:r>
      </m:oMath>
      <w:r>
        <w:rPr>
          <w:rFonts w:eastAsiaTheme="minorEastAsia"/>
        </w:rPr>
        <w:t xml:space="preserve"> the Chinese Remainder Theorem (CRT) is used:</w:t>
      </w:r>
    </w:p>
    <w:p w14:paraId="0FAA1C9B" w14:textId="1ED5B9BF" w:rsidR="00EF7074" w:rsidRDefault="00A1343A" w:rsidP="007B4ED3">
      <w:pPr>
        <w:rPr>
          <w:rFonts w:eastAsiaTheme="minorEastAsia"/>
        </w:rPr>
      </w:pPr>
      <w:r>
        <w:rPr>
          <w:rFonts w:eastAsiaTheme="minorEastAsia"/>
        </w:rPr>
        <w:t xml:space="preserve">The Extended Euclidean Algorithm gives 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 xml:space="preserve"> such that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p+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q=1</m:t>
        </m:r>
      </m:oMath>
    </w:p>
    <w:p w14:paraId="21781E31" w14:textId="6781C410" w:rsidR="00A1343A" w:rsidRDefault="00A1343A" w:rsidP="007B4ED3">
      <w:pPr>
        <w:rPr>
          <w:rFonts w:eastAsiaTheme="minorEastAsia"/>
        </w:rPr>
      </w:pPr>
      <w:r>
        <w:rPr>
          <w:rFonts w:eastAsiaTheme="minorEastAsia"/>
        </w:rPr>
        <w:t xml:space="preserve">We can easily verify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mod q,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mod p</m:t>
        </m:r>
      </m:oMath>
      <w:r>
        <w:rPr>
          <w:rFonts w:eastAsiaTheme="minorEastAsia"/>
        </w:rPr>
        <w:t>.</w:t>
      </w:r>
    </w:p>
    <w:p w14:paraId="05AE5F0B" w14:textId="0F7E980E" w:rsidR="00A1343A" w:rsidRDefault="00624EF8" w:rsidP="007B4ED3">
      <w:pPr>
        <w:rPr>
          <w:rFonts w:eastAsiaTheme="minorEastAsia"/>
        </w:rPr>
      </w:pPr>
      <w:r>
        <w:rPr>
          <w:rFonts w:eastAsiaTheme="minorEastAsia"/>
        </w:rPr>
        <w:t xml:space="preserve">The CRT will return </w:t>
      </w:r>
      <m:oMath>
        <m:r>
          <w:rPr>
            <w:rFonts w:ascii="Cambria Math" w:eastAsiaTheme="minorEastAsia" w:hAnsi="Cambria Math"/>
          </w:rPr>
          <m:t>x=a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 xml:space="preserve"> mod n, where 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q, 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p</m:t>
        </m:r>
      </m:oMath>
    </w:p>
    <w:p w14:paraId="2A7BF915" w14:textId="64B0465A" w:rsidR="00624EF8" w:rsidRDefault="00247489" w:rsidP="007B4ED3">
      <w:pPr>
        <w:rPr>
          <w:rFonts w:eastAsiaTheme="minorEastAsia"/>
        </w:rPr>
      </w:pPr>
      <w:r>
        <w:rPr>
          <w:rFonts w:eastAsiaTheme="minorEastAsia"/>
        </w:rPr>
        <w:t xml:space="preserve">We see that </w:t>
      </w:r>
      <m:oMath>
        <m:r>
          <w:rPr>
            <w:rFonts w:ascii="Cambria Math" w:eastAsiaTheme="minorEastAsia" w:hAnsi="Cambria Math"/>
          </w:rPr>
          <m:t>a, b</m:t>
        </m:r>
      </m:oMath>
      <w:r>
        <w:rPr>
          <w:rFonts w:eastAsiaTheme="minorEastAsia"/>
        </w:rPr>
        <w:t xml:space="preserve"> satisfy the conditions we described previously, thus the calculated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a solution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 mod n</m:t>
        </m:r>
      </m:oMath>
      <w:r w:rsidR="00E35715">
        <w:rPr>
          <w:rFonts w:eastAsiaTheme="minorEastAsia"/>
        </w:rPr>
        <w:t>.</w:t>
      </w:r>
    </w:p>
    <w:p w14:paraId="323567A9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eastAsia="en-AI"/>
          <w14:ligatures w14:val="none"/>
        </w:rPr>
        <w:t>def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gramStart"/>
      <w:r w:rsidRPr="00CE6740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verify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gramEnd"/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message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signature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proofErr w:type="spellStart"/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public_key</w:t>
      </w:r>
      <w:proofErr w:type="spellEnd"/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):</w:t>
      </w:r>
    </w:p>
    <w:p w14:paraId="45D67A56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'''</w:t>
      </w:r>
    </w:p>
    <w:p w14:paraId="50201B12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Verify a message using the Rabin signature scheme.</w:t>
      </w:r>
    </w:p>
    <w:p w14:paraId="7ABB559B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Input: message - the message to verify,</w:t>
      </w:r>
    </w:p>
    <w:p w14:paraId="7FD013DD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       signature - the signature,</w:t>
      </w:r>
    </w:p>
    <w:p w14:paraId="6C970F87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       </w:t>
      </w:r>
      <w:proofErr w:type="spellStart"/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public_key</w:t>
      </w:r>
      <w:proofErr w:type="spellEnd"/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 xml:space="preserve"> - the public key</w:t>
      </w:r>
    </w:p>
    <w:p w14:paraId="7A3B8CD3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Output: True if the signature is valid, False otherwise</w:t>
      </w:r>
    </w:p>
    <w:p w14:paraId="59967250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en-AI"/>
          <w14:ligatures w14:val="none"/>
        </w:rPr>
        <w:t>    '''</w:t>
      </w:r>
    </w:p>
    <w:p w14:paraId="7BAC440C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spellStart"/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public_key</w:t>
      </w:r>
      <w:proofErr w:type="spellEnd"/>
    </w:p>
    <w:p w14:paraId="1ABB6A29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x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u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signature</w:t>
      </w:r>
    </w:p>
    <w:p w14:paraId="22E46CA8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_</w:t>
      </w:r>
      <w:proofErr w:type="spellStart"/>
      <w:r w:rsidRPr="00CE6740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hash_</w:t>
      </w:r>
      <w:proofErr w:type="gramStart"/>
      <w:r w:rsidRPr="00CE6740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function</w:t>
      </w:r>
      <w:proofErr w:type="spellEnd"/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gramEnd"/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message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+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u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CE6740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%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</w:p>
    <w:p w14:paraId="302920A1" w14:textId="77777777" w:rsidR="00CE6740" w:rsidRPr="00CE6740" w:rsidRDefault="00CE6740" w:rsidP="00CE6740">
      <w:p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</w:pP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    </w:t>
      </w:r>
      <w:r w:rsidRPr="00CE6740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eastAsia="en-AI"/>
          <w14:ligatures w14:val="none"/>
        </w:rPr>
        <w:t>return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proofErr w:type="gramStart"/>
      <w:r w:rsidRPr="00CE6740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eastAsia="en-AI"/>
          <w14:ligatures w14:val="none"/>
        </w:rPr>
        <w:t>pow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>(</w:t>
      </w:r>
      <w:proofErr w:type="gramEnd"/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x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CE6740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eastAsia="en-AI"/>
          <w14:ligatures w14:val="none"/>
        </w:rPr>
        <w:t>2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,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n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) </w:t>
      </w:r>
      <w:r w:rsidRPr="00CE6740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eastAsia="en-AI"/>
          <w14:ligatures w14:val="none"/>
        </w:rPr>
        <w:t>==</w:t>
      </w:r>
      <w:r w:rsidRPr="00CE6740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en-AI"/>
          <w14:ligatures w14:val="none"/>
        </w:rPr>
        <w:t xml:space="preserve"> </w:t>
      </w:r>
      <w:r w:rsidRPr="00CE6740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eastAsia="en-AI"/>
          <w14:ligatures w14:val="none"/>
        </w:rPr>
        <w:t>c</w:t>
      </w:r>
    </w:p>
    <w:p w14:paraId="41AF03F6" w14:textId="77777777" w:rsidR="00607614" w:rsidRDefault="00607614" w:rsidP="007B4ED3">
      <w:pPr>
        <w:rPr>
          <w:rFonts w:eastAsiaTheme="minorEastAsia"/>
        </w:rPr>
      </w:pPr>
    </w:p>
    <w:p w14:paraId="0046A8EF" w14:textId="73A15DC8" w:rsidR="00CE6740" w:rsidRDefault="00CE6740" w:rsidP="007B4ED3">
      <w:pPr>
        <w:rPr>
          <w:rFonts w:eastAsiaTheme="minorEastAsia"/>
        </w:rPr>
      </w:pPr>
      <w:r>
        <w:rPr>
          <w:rFonts w:eastAsiaTheme="minorEastAsia"/>
        </w:rPr>
        <w:t>Finally, the verification function is shown above.</w:t>
      </w:r>
      <w:r w:rsidR="003F21CC">
        <w:rPr>
          <w:rFonts w:eastAsiaTheme="minorEastAsia"/>
        </w:rPr>
        <w:t xml:space="preserve"> I</w:t>
      </w:r>
      <w:r>
        <w:rPr>
          <w:rFonts w:eastAsiaTheme="minorEastAsia"/>
        </w:rPr>
        <w:t>t doesn’t have anything noteworthy.</w:t>
      </w:r>
    </w:p>
    <w:p w14:paraId="579E0EDC" w14:textId="77777777" w:rsidR="00A16AC6" w:rsidRDefault="00A16AC6" w:rsidP="007B4ED3">
      <w:pPr>
        <w:rPr>
          <w:rFonts w:eastAsiaTheme="minorEastAsia"/>
        </w:rPr>
      </w:pPr>
    </w:p>
    <w:p w14:paraId="388B4FC0" w14:textId="03150702" w:rsidR="00A16AC6" w:rsidRPr="0015167D" w:rsidRDefault="0015167D" w:rsidP="007B4ED3">
      <w:pPr>
        <w:rPr>
          <w:rFonts w:eastAsiaTheme="minorEastAsia"/>
          <w:sz w:val="28"/>
          <w:szCs w:val="28"/>
        </w:rPr>
      </w:pPr>
      <w:r w:rsidRPr="0015167D">
        <w:rPr>
          <w:rFonts w:eastAsiaTheme="minorEastAsia"/>
          <w:sz w:val="28"/>
          <w:szCs w:val="28"/>
        </w:rPr>
        <w:lastRenderedPageBreak/>
        <w:t>Environment</w:t>
      </w:r>
    </w:p>
    <w:p w14:paraId="1B780FBE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$ </w:t>
      </w:r>
      <w:proofErr w:type="spellStart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lsb_release</w:t>
      </w:r>
      <w:proofErr w:type="spellEnd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 -a</w:t>
      </w:r>
    </w:p>
    <w:p w14:paraId="6800BB98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No LSB modules are available.</w:t>
      </w:r>
    </w:p>
    <w:p w14:paraId="7F29B2AC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Distributor ID: Ubuntu</w:t>
      </w:r>
    </w:p>
    <w:p w14:paraId="7DB8655E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Description:    Ubuntu 22.04.4 LTS</w:t>
      </w:r>
    </w:p>
    <w:p w14:paraId="2615D524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Release:        22.04</w:t>
      </w:r>
    </w:p>
    <w:p w14:paraId="2E9E81A6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Codename:       jammy</w:t>
      </w:r>
    </w:p>
    <w:p w14:paraId="11E0804B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$ python3 --version</w:t>
      </w:r>
    </w:p>
    <w:p w14:paraId="6CA67F8E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Python 3.10.12</w:t>
      </w:r>
    </w:p>
    <w:p w14:paraId="4A786146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$ pip show </w:t>
      </w:r>
      <w:proofErr w:type="spellStart"/>
      <w:proofErr w:type="gramStart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sympy</w:t>
      </w:r>
      <w:proofErr w:type="spellEnd"/>
      <w:proofErr w:type="gramEnd"/>
    </w:p>
    <w:p w14:paraId="0738897C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Name: </w:t>
      </w:r>
      <w:proofErr w:type="spellStart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sympy</w:t>
      </w:r>
      <w:proofErr w:type="spellEnd"/>
    </w:p>
    <w:p w14:paraId="1EFEFF5D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Version: 1.12</w:t>
      </w:r>
    </w:p>
    <w:p w14:paraId="379757CC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Summary: Computer algebra system (CAS) in Python</w:t>
      </w:r>
    </w:p>
    <w:p w14:paraId="440FEBC0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proofErr w:type="gramStart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Home-page</w:t>
      </w:r>
      <w:proofErr w:type="gramEnd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: https://sympy.org</w:t>
      </w:r>
    </w:p>
    <w:p w14:paraId="31D3F8E5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Author: </w:t>
      </w:r>
      <w:proofErr w:type="spellStart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SymPy</w:t>
      </w:r>
      <w:proofErr w:type="spellEnd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 development team</w:t>
      </w:r>
    </w:p>
    <w:p w14:paraId="2C00425C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Author-email: sympy@googlegroups.com</w:t>
      </w:r>
    </w:p>
    <w:p w14:paraId="20FE7CBF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License: BSD</w:t>
      </w:r>
    </w:p>
    <w:p w14:paraId="5E045D23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Location: /home/</w:t>
      </w:r>
      <w:proofErr w:type="spellStart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dimjimitris</w:t>
      </w:r>
      <w:proofErr w:type="spellEnd"/>
      <w:proofErr w:type="gramStart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/.local</w:t>
      </w:r>
      <w:proofErr w:type="gramEnd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/lib/python3.10/site-packages</w:t>
      </w:r>
    </w:p>
    <w:p w14:paraId="6875F8EE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Requires: </w:t>
      </w:r>
      <w:proofErr w:type="spellStart"/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mpmath</w:t>
      </w:r>
      <w:proofErr w:type="spellEnd"/>
    </w:p>
    <w:p w14:paraId="10DBADE9" w14:textId="77777777" w:rsidR="004C38EA" w:rsidRPr="004C38EA" w:rsidRDefault="004C38EA" w:rsidP="004C38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I"/>
          <w14:ligatures w14:val="none"/>
        </w:rPr>
      </w:pPr>
      <w:r w:rsidRPr="004C38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Required-by:</w:t>
      </w:r>
    </w:p>
    <w:p w14:paraId="373CE1EB" w14:textId="77777777" w:rsidR="004C38EA" w:rsidRDefault="004C38EA" w:rsidP="007B4ED3">
      <w:pPr>
        <w:rPr>
          <w:rFonts w:ascii="Segoe UI" w:eastAsia="Times New Roman" w:hAnsi="Segoe UI" w:cs="Segoe UI"/>
          <w:kern w:val="0"/>
          <w:sz w:val="21"/>
          <w:szCs w:val="21"/>
          <w:lang w:eastAsia="en-AI"/>
          <w14:ligatures w14:val="none"/>
        </w:rPr>
      </w:pPr>
    </w:p>
    <w:p w14:paraId="04871D95" w14:textId="29979506" w:rsidR="0015167D" w:rsidRDefault="00195DC7" w:rsidP="007B4ED3">
      <w:pPr>
        <w:rPr>
          <w:rFonts w:eastAsiaTheme="minorEastAsia"/>
        </w:rPr>
      </w:pPr>
      <w:r>
        <w:rPr>
          <w:rFonts w:eastAsiaTheme="minorEastAsia"/>
        </w:rPr>
        <w:t>As required by the project description our program was tested and works in Python 3.10 environments.</w:t>
      </w:r>
    </w:p>
    <w:p w14:paraId="7D77F04D" w14:textId="3DDE367B" w:rsidR="000E6AE0" w:rsidRPr="00A82782" w:rsidRDefault="00A82782" w:rsidP="007B4ED3">
      <w:pPr>
        <w:rPr>
          <w:rFonts w:eastAsiaTheme="minorEastAsia"/>
          <w:sz w:val="28"/>
          <w:szCs w:val="28"/>
        </w:rPr>
      </w:pPr>
      <w:r w:rsidRPr="00A82782">
        <w:rPr>
          <w:rFonts w:eastAsiaTheme="minorEastAsia"/>
          <w:sz w:val="28"/>
          <w:szCs w:val="28"/>
        </w:rPr>
        <w:t>Usage</w:t>
      </w:r>
    </w:p>
    <w:p w14:paraId="0786FD35" w14:textId="6ADC511F" w:rsidR="00A82782" w:rsidRDefault="00344C4D" w:rsidP="007B4ED3">
      <w:pPr>
        <w:rPr>
          <w:rFonts w:eastAsiaTheme="minorEastAsia"/>
        </w:rPr>
      </w:pPr>
      <w:r>
        <w:rPr>
          <w:rFonts w:eastAsiaTheme="minorEastAsia"/>
        </w:rPr>
        <w:t>To use this implementation, follow these steps:</w:t>
      </w:r>
    </w:p>
    <w:p w14:paraId="0B754080" w14:textId="018ACAD2" w:rsidR="00344C4D" w:rsidRDefault="00344C4D" w:rsidP="00344C4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Clone the </w:t>
      </w:r>
      <w:proofErr w:type="gramStart"/>
      <w:r>
        <w:rPr>
          <w:rFonts w:eastAsiaTheme="minorEastAsia"/>
        </w:rPr>
        <w:t>repository</w:t>
      </w:r>
      <w:proofErr w:type="gramEnd"/>
    </w:p>
    <w:p w14:paraId="689BED70" w14:textId="2B6223FD" w:rsidR="00344C4D" w:rsidRDefault="00344C4D" w:rsidP="00344C4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Install the required </w:t>
      </w:r>
      <w:proofErr w:type="gramStart"/>
      <w:r>
        <w:rPr>
          <w:rFonts w:eastAsiaTheme="minorEastAsia"/>
        </w:rPr>
        <w:t>dependencies</w:t>
      </w:r>
      <w:proofErr w:type="gramEnd"/>
    </w:p>
    <w:p w14:paraId="231E0FB4" w14:textId="184D37DA" w:rsidR="00344C4D" w:rsidRDefault="00344C4D" w:rsidP="00344C4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Run </w:t>
      </w:r>
      <w:r w:rsidR="00750E4D">
        <w:rPr>
          <w:rFonts w:eastAsiaTheme="minorEastAsia"/>
        </w:rPr>
        <w:t>`</w:t>
      </w:r>
      <w:r>
        <w:rPr>
          <w:rFonts w:eastAsiaTheme="minorEastAsia"/>
        </w:rPr>
        <w:t>test.py</w:t>
      </w:r>
      <w:r w:rsidR="00750E4D">
        <w:rPr>
          <w:rFonts w:eastAsiaTheme="minorEastAsia"/>
        </w:rPr>
        <w:t>`</w:t>
      </w:r>
      <w:r>
        <w:rPr>
          <w:rFonts w:eastAsiaTheme="minorEastAsia"/>
        </w:rPr>
        <w:t xml:space="preserve"> to observe results of some testing we did on our </w:t>
      </w:r>
      <w:proofErr w:type="gramStart"/>
      <w:r>
        <w:rPr>
          <w:rFonts w:eastAsiaTheme="minorEastAsia"/>
        </w:rPr>
        <w:t>algorithms</w:t>
      </w:r>
      <w:proofErr w:type="gramEnd"/>
    </w:p>
    <w:p w14:paraId="6B20DA9E" w14:textId="5025E3FD" w:rsidR="00344C4D" w:rsidRDefault="00344C4D" w:rsidP="00344C4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750E4D">
        <w:rPr>
          <w:rFonts w:eastAsiaTheme="minorEastAsia"/>
        </w:rPr>
        <w:t>`</w:t>
      </w:r>
      <w:r>
        <w:rPr>
          <w:rFonts w:eastAsiaTheme="minorEastAsia"/>
        </w:rPr>
        <w:t>rabin_signature.py</w:t>
      </w:r>
      <w:r w:rsidR="00750E4D">
        <w:rPr>
          <w:rFonts w:eastAsiaTheme="minorEastAsia"/>
        </w:rPr>
        <w:t>`</w:t>
      </w:r>
      <w:r>
        <w:rPr>
          <w:rFonts w:eastAsiaTheme="minorEastAsia"/>
        </w:rPr>
        <w:t xml:space="preserve"> file contains the functions used for key generation, </w:t>
      </w:r>
      <w:proofErr w:type="gramStart"/>
      <w:r>
        <w:rPr>
          <w:rFonts w:eastAsiaTheme="minorEastAsia"/>
        </w:rPr>
        <w:t>signing</w:t>
      </w:r>
      <w:proofErr w:type="gramEnd"/>
      <w:r>
        <w:rPr>
          <w:rFonts w:eastAsiaTheme="minorEastAsia"/>
        </w:rPr>
        <w:t xml:space="preserve"> and verifying</w:t>
      </w:r>
      <w:r w:rsidR="00750E4D">
        <w:rPr>
          <w:rFonts w:eastAsiaTheme="minorEastAsia"/>
        </w:rPr>
        <w:t xml:space="preserve">. By running this </w:t>
      </w:r>
      <w:proofErr w:type="gramStart"/>
      <w:r w:rsidR="00750E4D">
        <w:rPr>
          <w:rFonts w:eastAsiaTheme="minorEastAsia"/>
        </w:rPr>
        <w:t>file</w:t>
      </w:r>
      <w:proofErr w:type="gramEnd"/>
      <w:r w:rsidR="00750E4D">
        <w:rPr>
          <w:rFonts w:eastAsiaTheme="minorEastAsia"/>
        </w:rPr>
        <w:t xml:space="preserve"> you can use a simple program which utilizes all our functions with a fixed seed so that results are </w:t>
      </w:r>
      <w:r w:rsidR="003B1721">
        <w:rPr>
          <w:rFonts w:eastAsiaTheme="minorEastAsia"/>
        </w:rPr>
        <w:t>reproducible</w:t>
      </w:r>
      <w:r w:rsidR="00750E4D">
        <w:rPr>
          <w:rFonts w:eastAsiaTheme="minorEastAsia"/>
        </w:rPr>
        <w:t>.</w:t>
      </w:r>
    </w:p>
    <w:p w14:paraId="49BFFF77" w14:textId="134EC385" w:rsidR="003B1721" w:rsidRDefault="003B1721" w:rsidP="003B1721">
      <w:pPr>
        <w:rPr>
          <w:rFonts w:eastAsiaTheme="minorEastAsia"/>
        </w:rPr>
      </w:pPr>
      <w:r>
        <w:rPr>
          <w:rFonts w:eastAsiaTheme="minorEastAsia"/>
        </w:rPr>
        <w:t>We show an example:</w:t>
      </w:r>
    </w:p>
    <w:p w14:paraId="4405CE48" w14:textId="5D46A3BF" w:rsidR="00FD014D" w:rsidRPr="00FD014D" w:rsidRDefault="00FD014D" w:rsidP="00FD0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FD01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$ python3 rabin_signature.py</w:t>
      </w:r>
    </w:p>
    <w:p w14:paraId="2DC77C52" w14:textId="77777777" w:rsidR="00FD014D" w:rsidRPr="00FD014D" w:rsidRDefault="00FD014D" w:rsidP="00FD0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FD01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Enter a message: hello </w:t>
      </w:r>
      <w:proofErr w:type="gramStart"/>
      <w:r w:rsidRPr="00FD01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world</w:t>
      </w:r>
      <w:proofErr w:type="gramEnd"/>
    </w:p>
    <w:p w14:paraId="58F9194C" w14:textId="77777777" w:rsidR="00FD014D" w:rsidRPr="00FD014D" w:rsidRDefault="00FD014D" w:rsidP="00FD0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FD01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Public key: 63573828869020033282488882794629722265372527414355951114115406604870021333233754508499971708426764315102540691267177843227432502862111706660472833604093841458631757451169934340991902600817445083649254278112452506354215238890955249055416079238644937201559384092405338795341013673816702402240794440957381011133</w:t>
      </w:r>
    </w:p>
    <w:p w14:paraId="674C6BB2" w14:textId="77777777" w:rsidR="00FD014D" w:rsidRPr="00FD014D" w:rsidRDefault="00FD014D" w:rsidP="00FD0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FD01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Private key: (7427334926049578178151921315503566349950468807243011891765345824879399804032807591804129838764317326463052170347856403769052648844694869727396424879861391, 8559440162857100680747467757185182334528479657284870922407995852830651814775194857202471907205210951366005687138116686101604245896208250670075959071128563)</w:t>
      </w:r>
    </w:p>
    <w:p w14:paraId="79CC8BDD" w14:textId="77777777" w:rsidR="00FD014D" w:rsidRPr="00FD014D" w:rsidRDefault="00FD014D" w:rsidP="00FD0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FD01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Signature: (61062944453466495586096845519204515534757174696483516763031010992954863026417470550878365662189586190013890233989613948616503076637550341163115900108</w:t>
      </w:r>
      <w:r w:rsidRPr="00FD01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lastRenderedPageBreak/>
        <w:t>183510120843985465936985600522451188581030708821283884899772782958468480509549858490785344747733058768725960779169600188115063856533761460920872799686928512464, '</w:t>
      </w:r>
      <w:proofErr w:type="gramStart"/>
      <w:r w:rsidRPr="00FD01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E,\</w:t>
      </w:r>
      <w:proofErr w:type="spellStart"/>
      <w:proofErr w:type="gramEnd"/>
      <w:r w:rsidRPr="00FD01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tXDjpf</w:t>
      </w:r>
      <w:proofErr w:type="spellEnd"/>
      <w:r w:rsidRPr="00FD01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')</w:t>
      </w:r>
    </w:p>
    <w:p w14:paraId="371E9552" w14:textId="77777777" w:rsidR="00FD014D" w:rsidRPr="00FD014D" w:rsidRDefault="00FD014D" w:rsidP="00FD0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FD01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Verification: True</w:t>
      </w:r>
    </w:p>
    <w:p w14:paraId="2B534454" w14:textId="7C9759E0" w:rsidR="00FD014D" w:rsidRPr="00FD014D" w:rsidRDefault="00FD014D" w:rsidP="00FD0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FD01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$ python3 rabin_signature.py</w:t>
      </w:r>
    </w:p>
    <w:p w14:paraId="347126AE" w14:textId="77777777" w:rsidR="00FD014D" w:rsidRPr="00FD014D" w:rsidRDefault="00FD014D" w:rsidP="00FD0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FD01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 xml:space="preserve">Enter a message: hello </w:t>
      </w:r>
      <w:proofErr w:type="gramStart"/>
      <w:r w:rsidRPr="00FD01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world</w:t>
      </w:r>
      <w:proofErr w:type="gramEnd"/>
    </w:p>
    <w:p w14:paraId="73E5A4B8" w14:textId="77777777" w:rsidR="00FD014D" w:rsidRPr="00FD014D" w:rsidRDefault="00FD014D" w:rsidP="00FD0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FD01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Public key: 63573828869020033282488882794629722265372527414355951114115406604870021333233754508499971708426764315102540691267177843227432502862111706660472833604093841458631757451169934340991902600817445083649254278112452506354215238890955249055416079238644937201559384092405338795341013673816702402240794440957381011133</w:t>
      </w:r>
    </w:p>
    <w:p w14:paraId="4BED19EF" w14:textId="77777777" w:rsidR="00FD014D" w:rsidRPr="00FD014D" w:rsidRDefault="00FD014D" w:rsidP="00FD0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FD01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Private key: (7427334926049578178151921315503566349950468807243011891765345824879399804032807591804129838764317326463052170347856403769052648844694869727396424879861391, 8559440162857100680747467757185182334528479657284870922407995852830651814775194857202471907205210951366005687138116686101604245896208250670075959071128563)</w:t>
      </w:r>
    </w:p>
    <w:p w14:paraId="6208BFA9" w14:textId="77777777" w:rsidR="00FD014D" w:rsidRPr="00FD014D" w:rsidRDefault="00FD014D" w:rsidP="00FD0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FD01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Signature: (61062944453466495586096845519204515534757174696483516763031010992954863026417470550878365662189586190013890233989613948616503076637550341163115900108183510120843985465936985600522451188581030708821283884899772782958468480509549858490785344747733058768725960779169600188115063856533761460920872799686928512464, '</w:t>
      </w:r>
      <w:proofErr w:type="gramStart"/>
      <w:r w:rsidRPr="00FD01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E,\</w:t>
      </w:r>
      <w:proofErr w:type="spellStart"/>
      <w:proofErr w:type="gramEnd"/>
      <w:r w:rsidRPr="00FD01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tXDjpf</w:t>
      </w:r>
      <w:proofErr w:type="spellEnd"/>
      <w:r w:rsidRPr="00FD01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')</w:t>
      </w:r>
    </w:p>
    <w:p w14:paraId="04ADAE6F" w14:textId="77777777" w:rsidR="00FD014D" w:rsidRPr="00FD014D" w:rsidRDefault="00FD014D" w:rsidP="00FD01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</w:pPr>
      <w:r w:rsidRPr="00FD01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I"/>
          <w14:ligatures w14:val="none"/>
        </w:rPr>
        <w:t>Verification: True</w:t>
      </w:r>
    </w:p>
    <w:p w14:paraId="19F632B4" w14:textId="77777777" w:rsidR="003B1721" w:rsidRPr="003B1721" w:rsidRDefault="003B1721" w:rsidP="003B1721">
      <w:pPr>
        <w:rPr>
          <w:rFonts w:eastAsiaTheme="minorEastAsia"/>
        </w:rPr>
      </w:pPr>
    </w:p>
    <w:p w14:paraId="339A7F80" w14:textId="453C5CB9" w:rsidR="00344C4D" w:rsidRPr="00FD5ED4" w:rsidRDefault="00FD5ED4" w:rsidP="00344C4D">
      <w:pPr>
        <w:rPr>
          <w:rFonts w:eastAsiaTheme="minorEastAsia"/>
          <w:sz w:val="28"/>
          <w:szCs w:val="28"/>
        </w:rPr>
      </w:pPr>
      <w:r w:rsidRPr="00FD5ED4">
        <w:rPr>
          <w:rFonts w:eastAsiaTheme="minorEastAsia"/>
          <w:sz w:val="28"/>
          <w:szCs w:val="28"/>
        </w:rPr>
        <w:t>Rabin Signature API</w:t>
      </w:r>
    </w:p>
    <w:p w14:paraId="05F27132" w14:textId="77777777" w:rsidR="00941D6F" w:rsidRPr="00941D6F" w:rsidRDefault="00941D6F" w:rsidP="00941D6F">
      <w:pPr>
        <w:shd w:val="clear" w:color="auto" w:fill="FFFFFF" w:themeFill="background1"/>
        <w:spacing w:after="0" w:line="285" w:lineRule="atLeast"/>
        <w:rPr>
          <w:rFonts w:eastAsia="Times New Roman" w:cs="JetBrains Mono"/>
          <w:kern w:val="0"/>
          <w:lang w:eastAsia="en-AI"/>
          <w14:ligatures w14:val="none"/>
        </w:rPr>
      </w:pPr>
      <w:r w:rsidRPr="00941D6F">
        <w:rPr>
          <w:rFonts w:eastAsia="Times New Roman" w:cs="JetBrains Mono"/>
          <w:kern w:val="0"/>
          <w:lang w:eastAsia="en-AI"/>
          <w14:ligatures w14:val="none"/>
        </w:rPr>
        <w:t>The `rabin_signature.py` module provides the following functions for key generation, signing, and verifying:</w:t>
      </w:r>
    </w:p>
    <w:p w14:paraId="40ED32A7" w14:textId="77777777" w:rsidR="00941D6F" w:rsidRPr="00941D6F" w:rsidRDefault="00941D6F" w:rsidP="00941D6F">
      <w:pPr>
        <w:shd w:val="clear" w:color="auto" w:fill="FFFFFF" w:themeFill="background1"/>
        <w:spacing w:after="0" w:line="285" w:lineRule="atLeast"/>
        <w:rPr>
          <w:rFonts w:eastAsia="Times New Roman" w:cs="JetBrains Mono"/>
          <w:kern w:val="0"/>
          <w:lang w:eastAsia="en-AI"/>
          <w14:ligatures w14:val="none"/>
        </w:rPr>
      </w:pPr>
    </w:p>
    <w:p w14:paraId="66BCFFF1" w14:textId="77777777" w:rsidR="00941D6F" w:rsidRPr="00941D6F" w:rsidRDefault="00941D6F" w:rsidP="00941D6F">
      <w:pPr>
        <w:shd w:val="clear" w:color="auto" w:fill="FFFFFF" w:themeFill="background1"/>
        <w:spacing w:after="0" w:line="285" w:lineRule="atLeast"/>
        <w:rPr>
          <w:rFonts w:eastAsia="Times New Roman" w:cs="JetBrains Mono"/>
          <w:kern w:val="0"/>
          <w:lang w:eastAsia="en-AI"/>
          <w14:ligatures w14:val="none"/>
        </w:rPr>
      </w:pPr>
      <w:r w:rsidRPr="00941D6F">
        <w:rPr>
          <w:rFonts w:eastAsia="Times New Roman" w:cs="JetBrains Mono"/>
          <w:kern w:val="0"/>
          <w:lang w:eastAsia="en-AI"/>
          <w14:ligatures w14:val="none"/>
        </w:rPr>
        <w:t>- `</w:t>
      </w:r>
      <w:proofErr w:type="spellStart"/>
      <w:r w:rsidRPr="00941D6F">
        <w:rPr>
          <w:rFonts w:eastAsia="Times New Roman" w:cs="JetBrains Mono"/>
          <w:kern w:val="0"/>
          <w:lang w:eastAsia="en-AI"/>
          <w14:ligatures w14:val="none"/>
        </w:rPr>
        <w:t>key_generation</w:t>
      </w:r>
      <w:proofErr w:type="spellEnd"/>
      <w:r w:rsidRPr="00941D6F">
        <w:rPr>
          <w:rFonts w:eastAsia="Times New Roman" w:cs="JetBrains Mono"/>
          <w:kern w:val="0"/>
          <w:lang w:eastAsia="en-AI"/>
          <w14:ligatures w14:val="none"/>
        </w:rPr>
        <w:t>(bits)`: Generates a public-private key pair for Rabin digital signature, the primes used are of length `bits`.</w:t>
      </w:r>
    </w:p>
    <w:p w14:paraId="7BB3A121" w14:textId="77777777" w:rsidR="00941D6F" w:rsidRPr="00941D6F" w:rsidRDefault="00941D6F" w:rsidP="00941D6F">
      <w:pPr>
        <w:shd w:val="clear" w:color="auto" w:fill="FFFFFF" w:themeFill="background1"/>
        <w:spacing w:after="0" w:line="285" w:lineRule="atLeast"/>
        <w:rPr>
          <w:rFonts w:eastAsia="Times New Roman" w:cs="JetBrains Mono"/>
          <w:kern w:val="0"/>
          <w:lang w:eastAsia="en-AI"/>
          <w14:ligatures w14:val="none"/>
        </w:rPr>
      </w:pPr>
      <w:r w:rsidRPr="00941D6F">
        <w:rPr>
          <w:rFonts w:eastAsia="Times New Roman" w:cs="JetBrains Mono"/>
          <w:kern w:val="0"/>
          <w:lang w:eastAsia="en-AI"/>
          <w14:ligatures w14:val="none"/>
        </w:rPr>
        <w:t>- `</w:t>
      </w:r>
      <w:proofErr w:type="gramStart"/>
      <w:r w:rsidRPr="00941D6F">
        <w:rPr>
          <w:rFonts w:eastAsia="Times New Roman" w:cs="JetBrains Mono"/>
          <w:kern w:val="0"/>
          <w:lang w:eastAsia="en-AI"/>
          <w14:ligatures w14:val="none"/>
        </w:rPr>
        <w:t>sign(</w:t>
      </w:r>
      <w:proofErr w:type="gramEnd"/>
      <w:r w:rsidRPr="00941D6F">
        <w:rPr>
          <w:rFonts w:eastAsia="Times New Roman" w:cs="JetBrains Mono"/>
          <w:kern w:val="0"/>
          <w:lang w:eastAsia="en-AI"/>
          <w14:ligatures w14:val="none"/>
        </w:rPr>
        <w:t xml:space="preserve">message, </w:t>
      </w:r>
      <w:proofErr w:type="spellStart"/>
      <w:r w:rsidRPr="00941D6F">
        <w:rPr>
          <w:rFonts w:eastAsia="Times New Roman" w:cs="JetBrains Mono"/>
          <w:kern w:val="0"/>
          <w:lang w:eastAsia="en-AI"/>
          <w14:ligatures w14:val="none"/>
        </w:rPr>
        <w:t>private_key</w:t>
      </w:r>
      <w:proofErr w:type="spellEnd"/>
      <w:r w:rsidRPr="00941D6F">
        <w:rPr>
          <w:rFonts w:eastAsia="Times New Roman" w:cs="JetBrains Mono"/>
          <w:kern w:val="0"/>
          <w:lang w:eastAsia="en-AI"/>
          <w14:ligatures w14:val="none"/>
        </w:rPr>
        <w:t>, k)`: Signs a message using the private key and returns the signature. `k` is a parameter used for specifying the length of a random string appended at the end of the message.</w:t>
      </w:r>
    </w:p>
    <w:p w14:paraId="3539745D" w14:textId="77777777" w:rsidR="00941D6F" w:rsidRPr="00941D6F" w:rsidRDefault="00941D6F" w:rsidP="00941D6F">
      <w:pPr>
        <w:shd w:val="clear" w:color="auto" w:fill="FFFFFF" w:themeFill="background1"/>
        <w:spacing w:after="0" w:line="285" w:lineRule="atLeast"/>
        <w:rPr>
          <w:rFonts w:eastAsia="Times New Roman" w:cs="JetBrains Mono"/>
          <w:kern w:val="0"/>
          <w:lang w:eastAsia="en-AI"/>
          <w14:ligatures w14:val="none"/>
        </w:rPr>
      </w:pPr>
      <w:r w:rsidRPr="00941D6F">
        <w:rPr>
          <w:rFonts w:eastAsia="Times New Roman" w:cs="JetBrains Mono"/>
          <w:kern w:val="0"/>
          <w:lang w:eastAsia="en-AI"/>
          <w14:ligatures w14:val="none"/>
        </w:rPr>
        <w:t>- `</w:t>
      </w:r>
      <w:proofErr w:type="gramStart"/>
      <w:r w:rsidRPr="00941D6F">
        <w:rPr>
          <w:rFonts w:eastAsia="Times New Roman" w:cs="JetBrains Mono"/>
          <w:kern w:val="0"/>
          <w:lang w:eastAsia="en-AI"/>
          <w14:ligatures w14:val="none"/>
        </w:rPr>
        <w:t>verify(</w:t>
      </w:r>
      <w:proofErr w:type="gramEnd"/>
      <w:r w:rsidRPr="00941D6F">
        <w:rPr>
          <w:rFonts w:eastAsia="Times New Roman" w:cs="JetBrains Mono"/>
          <w:kern w:val="0"/>
          <w:lang w:eastAsia="en-AI"/>
          <w14:ligatures w14:val="none"/>
        </w:rPr>
        <w:t xml:space="preserve">message, signature, </w:t>
      </w:r>
      <w:proofErr w:type="spellStart"/>
      <w:r w:rsidRPr="00941D6F">
        <w:rPr>
          <w:rFonts w:eastAsia="Times New Roman" w:cs="JetBrains Mono"/>
          <w:kern w:val="0"/>
          <w:lang w:eastAsia="en-AI"/>
          <w14:ligatures w14:val="none"/>
        </w:rPr>
        <w:t>public_key</w:t>
      </w:r>
      <w:proofErr w:type="spellEnd"/>
      <w:r w:rsidRPr="00941D6F">
        <w:rPr>
          <w:rFonts w:eastAsia="Times New Roman" w:cs="JetBrains Mono"/>
          <w:kern w:val="0"/>
          <w:lang w:eastAsia="en-AI"/>
          <w14:ligatures w14:val="none"/>
        </w:rPr>
        <w:t>)`: Verifies the signature of a message using the public key.</w:t>
      </w:r>
    </w:p>
    <w:p w14:paraId="7831D38C" w14:textId="77777777" w:rsidR="00941D6F" w:rsidRPr="00941D6F" w:rsidRDefault="00941D6F" w:rsidP="00941D6F">
      <w:pPr>
        <w:shd w:val="clear" w:color="auto" w:fill="FFFFFF" w:themeFill="background1"/>
        <w:spacing w:after="0" w:line="285" w:lineRule="atLeast"/>
        <w:rPr>
          <w:rFonts w:eastAsia="Times New Roman" w:cs="JetBrains Mono"/>
          <w:kern w:val="0"/>
          <w:lang w:eastAsia="en-AI"/>
          <w14:ligatures w14:val="none"/>
        </w:rPr>
      </w:pPr>
    </w:p>
    <w:p w14:paraId="2A8D91CE" w14:textId="77777777" w:rsidR="00941D6F" w:rsidRPr="00941D6F" w:rsidRDefault="00941D6F" w:rsidP="00941D6F">
      <w:pPr>
        <w:shd w:val="clear" w:color="auto" w:fill="FFFFFF" w:themeFill="background1"/>
        <w:spacing w:after="0" w:line="285" w:lineRule="atLeast"/>
        <w:rPr>
          <w:rFonts w:eastAsia="Times New Roman" w:cs="JetBrains Mono"/>
          <w:kern w:val="0"/>
          <w:lang w:eastAsia="en-AI"/>
          <w14:ligatures w14:val="none"/>
        </w:rPr>
      </w:pPr>
      <w:r w:rsidRPr="00941D6F">
        <w:rPr>
          <w:rFonts w:eastAsia="Times New Roman" w:cs="JetBrains Mono"/>
          <w:kern w:val="0"/>
          <w:lang w:eastAsia="en-AI"/>
          <w14:ligatures w14:val="none"/>
        </w:rPr>
        <w:t>To use these functions, import the `</w:t>
      </w:r>
      <w:proofErr w:type="spellStart"/>
      <w:r w:rsidRPr="00941D6F">
        <w:rPr>
          <w:rFonts w:eastAsia="Times New Roman" w:cs="JetBrains Mono"/>
          <w:kern w:val="0"/>
          <w:lang w:eastAsia="en-AI"/>
          <w14:ligatures w14:val="none"/>
        </w:rPr>
        <w:t>rabin_signature</w:t>
      </w:r>
      <w:proofErr w:type="spellEnd"/>
      <w:r w:rsidRPr="00941D6F">
        <w:rPr>
          <w:rFonts w:eastAsia="Times New Roman" w:cs="JetBrains Mono"/>
          <w:kern w:val="0"/>
          <w:lang w:eastAsia="en-AI"/>
          <w14:ligatures w14:val="none"/>
        </w:rPr>
        <w:t>` module and call the respective functions.</w:t>
      </w:r>
    </w:p>
    <w:p w14:paraId="1180836B" w14:textId="6DCDA9A8" w:rsidR="00FD5ED4" w:rsidRDefault="00FD5ED4" w:rsidP="00941D6F">
      <w:pPr>
        <w:rPr>
          <w:rFonts w:eastAsiaTheme="minorEastAsia"/>
        </w:rPr>
      </w:pPr>
    </w:p>
    <w:p w14:paraId="098BF19D" w14:textId="461E444F" w:rsidR="00941D6F" w:rsidRPr="001C3716" w:rsidRDefault="001C3716" w:rsidP="00941D6F">
      <w:pPr>
        <w:rPr>
          <w:rFonts w:eastAsiaTheme="minorEastAsia"/>
          <w:sz w:val="28"/>
          <w:szCs w:val="28"/>
        </w:rPr>
      </w:pPr>
      <w:r w:rsidRPr="001C3716">
        <w:rPr>
          <w:rFonts w:eastAsiaTheme="minorEastAsia"/>
          <w:sz w:val="28"/>
          <w:szCs w:val="28"/>
        </w:rPr>
        <w:t>References</w:t>
      </w:r>
    </w:p>
    <w:p w14:paraId="3ED1F813" w14:textId="2D27E0F2" w:rsidR="001C3716" w:rsidRDefault="00000000" w:rsidP="00D72A7A">
      <w:pPr>
        <w:pStyle w:val="ListParagraph"/>
        <w:numPr>
          <w:ilvl w:val="0"/>
          <w:numId w:val="4"/>
        </w:numPr>
        <w:rPr>
          <w:rFonts w:eastAsiaTheme="minorEastAsia"/>
        </w:rPr>
      </w:pPr>
      <w:hyperlink r:id="rId9" w:history="1">
        <w:r w:rsidR="00D72A7A" w:rsidRPr="002C642F">
          <w:rPr>
            <w:rStyle w:val="Hyperlink"/>
            <w:rFonts w:eastAsiaTheme="minorEastAsia"/>
          </w:rPr>
          <w:t>Wikipedia</w:t>
        </w:r>
      </w:hyperlink>
    </w:p>
    <w:p w14:paraId="4C0D8C52" w14:textId="6983FD87" w:rsidR="00D72A7A" w:rsidRDefault="00000000" w:rsidP="00D72A7A">
      <w:pPr>
        <w:pStyle w:val="ListParagraph"/>
        <w:numPr>
          <w:ilvl w:val="0"/>
          <w:numId w:val="4"/>
        </w:numPr>
        <w:rPr>
          <w:rFonts w:eastAsiaTheme="minorEastAsia"/>
        </w:rPr>
      </w:pPr>
      <w:hyperlink r:id="rId10" w:history="1">
        <w:r w:rsidR="00D72A7A" w:rsidRPr="002C642F">
          <w:rPr>
            <w:rStyle w:val="Hyperlink"/>
            <w:rFonts w:eastAsiaTheme="minorEastAsia"/>
          </w:rPr>
          <w:t>Rabin Publication</w:t>
        </w:r>
      </w:hyperlink>
    </w:p>
    <w:p w14:paraId="721059A9" w14:textId="77777777" w:rsidR="002C642F" w:rsidRPr="002C642F" w:rsidRDefault="002C642F" w:rsidP="002C642F">
      <w:pPr>
        <w:rPr>
          <w:rFonts w:eastAsiaTheme="minorEastAsia"/>
        </w:rPr>
      </w:pPr>
    </w:p>
    <w:sectPr w:rsidR="002C642F" w:rsidRPr="002C6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314137"/>
    <w:multiLevelType w:val="multilevel"/>
    <w:tmpl w:val="4B80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697C18"/>
    <w:multiLevelType w:val="hybridMultilevel"/>
    <w:tmpl w:val="CB70FBB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C2511"/>
    <w:multiLevelType w:val="multilevel"/>
    <w:tmpl w:val="5BF8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862530"/>
    <w:multiLevelType w:val="hybridMultilevel"/>
    <w:tmpl w:val="A7806F1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424826">
    <w:abstractNumId w:val="2"/>
  </w:num>
  <w:num w:numId="2" w16cid:durableId="908152223">
    <w:abstractNumId w:val="0"/>
  </w:num>
  <w:num w:numId="3" w16cid:durableId="1234001485">
    <w:abstractNumId w:val="3"/>
  </w:num>
  <w:num w:numId="4" w16cid:durableId="358699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E3"/>
    <w:rsid w:val="0001719B"/>
    <w:rsid w:val="0005563C"/>
    <w:rsid w:val="000E3FB4"/>
    <w:rsid w:val="000E6AE0"/>
    <w:rsid w:val="0011092B"/>
    <w:rsid w:val="0015167D"/>
    <w:rsid w:val="00151684"/>
    <w:rsid w:val="00195DC7"/>
    <w:rsid w:val="001A2DE8"/>
    <w:rsid w:val="001C1349"/>
    <w:rsid w:val="001C3716"/>
    <w:rsid w:val="00247489"/>
    <w:rsid w:val="002C642F"/>
    <w:rsid w:val="00344C4D"/>
    <w:rsid w:val="00371452"/>
    <w:rsid w:val="003B1721"/>
    <w:rsid w:val="003E6DD8"/>
    <w:rsid w:val="003F21CC"/>
    <w:rsid w:val="003F5DED"/>
    <w:rsid w:val="00404500"/>
    <w:rsid w:val="0048772C"/>
    <w:rsid w:val="004A1426"/>
    <w:rsid w:val="004C38EA"/>
    <w:rsid w:val="004D2703"/>
    <w:rsid w:val="00582511"/>
    <w:rsid w:val="005D7A60"/>
    <w:rsid w:val="005F4A42"/>
    <w:rsid w:val="00607614"/>
    <w:rsid w:val="00624EF8"/>
    <w:rsid w:val="006A3925"/>
    <w:rsid w:val="006F0C70"/>
    <w:rsid w:val="007020B3"/>
    <w:rsid w:val="00750E4D"/>
    <w:rsid w:val="007B4ED3"/>
    <w:rsid w:val="007C31E9"/>
    <w:rsid w:val="007D58ED"/>
    <w:rsid w:val="007E1E73"/>
    <w:rsid w:val="008825D5"/>
    <w:rsid w:val="008D5F8E"/>
    <w:rsid w:val="0091565E"/>
    <w:rsid w:val="00941D6F"/>
    <w:rsid w:val="00942C07"/>
    <w:rsid w:val="009B27DD"/>
    <w:rsid w:val="00A1343A"/>
    <w:rsid w:val="00A16AC6"/>
    <w:rsid w:val="00A563E3"/>
    <w:rsid w:val="00A763CF"/>
    <w:rsid w:val="00A82782"/>
    <w:rsid w:val="00AB6550"/>
    <w:rsid w:val="00B04A02"/>
    <w:rsid w:val="00B95463"/>
    <w:rsid w:val="00C04DF4"/>
    <w:rsid w:val="00CE6740"/>
    <w:rsid w:val="00D0765B"/>
    <w:rsid w:val="00D169BA"/>
    <w:rsid w:val="00D2048A"/>
    <w:rsid w:val="00D72A7A"/>
    <w:rsid w:val="00D913F7"/>
    <w:rsid w:val="00E35715"/>
    <w:rsid w:val="00E546A9"/>
    <w:rsid w:val="00ED3801"/>
    <w:rsid w:val="00ED5E58"/>
    <w:rsid w:val="00EF7074"/>
    <w:rsid w:val="00F346D5"/>
    <w:rsid w:val="00F57B18"/>
    <w:rsid w:val="00F945E2"/>
    <w:rsid w:val="00FD014D"/>
    <w:rsid w:val="00FD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BDA4"/>
  <w15:chartTrackingRefBased/>
  <w15:docId w15:val="{E0B0C841-183E-4BD5-8F67-9A497E87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alatino Linotype" w:eastAsiaTheme="minorHAnsi" w:hAnsi="Palatino Linotype" w:cstheme="minorBidi"/>
        <w:kern w:val="2"/>
        <w:sz w:val="22"/>
        <w:szCs w:val="22"/>
        <w:lang w:val="en-A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ED3"/>
  </w:style>
  <w:style w:type="paragraph" w:styleId="Heading1">
    <w:name w:val="heading 1"/>
    <w:basedOn w:val="Normal"/>
    <w:next w:val="Normal"/>
    <w:link w:val="Heading1Char"/>
    <w:uiPriority w:val="9"/>
    <w:qFormat/>
    <w:rsid w:val="007B4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E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E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E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ED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ED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ED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ED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ED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ED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ED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ED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ED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ED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ED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E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ED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E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ED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E6DD8"/>
    <w:rPr>
      <w:color w:val="666666"/>
    </w:rPr>
  </w:style>
  <w:style w:type="paragraph" w:customStyle="1" w:styleId="code-line">
    <w:name w:val="code-line"/>
    <w:basedOn w:val="Normal"/>
    <w:rsid w:val="00195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I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I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DC7"/>
    <w:rPr>
      <w:rFonts w:ascii="Courier New" w:eastAsia="Times New Roman" w:hAnsi="Courier New" w:cs="Courier New"/>
      <w:kern w:val="0"/>
      <w:sz w:val="20"/>
      <w:szCs w:val="20"/>
      <w:lang w:eastAsia="en-AI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5DC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5DC7"/>
  </w:style>
  <w:style w:type="character" w:styleId="Hyperlink">
    <w:name w:val="Hyperlink"/>
    <w:basedOn w:val="DefaultParagraphFont"/>
    <w:uiPriority w:val="99"/>
    <w:unhideWhenUsed/>
    <w:rsid w:val="002C64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4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46A9"/>
    <w:rPr>
      <w:color w:val="96607D" w:themeColor="followedHyperlink"/>
      <w:u w:val="single"/>
    </w:rPr>
  </w:style>
  <w:style w:type="character" w:customStyle="1" w:styleId="sc0">
    <w:name w:val="sc0"/>
    <w:basedOn w:val="DefaultParagraphFont"/>
    <w:rsid w:val="004C38EA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publications.csail.mit.edu/lcs/pubs/pdf/MIT-LCS-TR-212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Rabin_signature_algorith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ig\Documents\Custom%20Office%20Templates\wut_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D2186B130FC3FC4B978332C7CA112A2B" ma:contentTypeVersion="9" ma:contentTypeDescription="Δημιουργία νέου εγγράφου" ma:contentTypeScope="" ma:versionID="da213b94b742675793b19ff0bc4222a6">
  <xsd:schema xmlns:xsd="http://www.w3.org/2001/XMLSchema" xmlns:xs="http://www.w3.org/2001/XMLSchema" xmlns:p="http://schemas.microsoft.com/office/2006/metadata/properties" xmlns:ns3="9268c65c-65b3-4c95-b04d-394fcd99f611" xmlns:ns4="d75cd6ad-89e0-4ed5-99a0-a963f754d78f" targetNamespace="http://schemas.microsoft.com/office/2006/metadata/properties" ma:root="true" ma:fieldsID="13848b14a6e6c6f1403483a96ee9962e" ns3:_="" ns4:_="">
    <xsd:import namespace="9268c65c-65b3-4c95-b04d-394fcd99f611"/>
    <xsd:import namespace="d75cd6ad-89e0-4ed5-99a0-a963f754d7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8c65c-65b3-4c95-b04d-394fcd99f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cd6ad-89e0-4ed5-99a0-a963f754d7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B8D690-4A41-4B42-937F-B07053F43B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7FACF2-1CE2-451D-9127-7443EF9F48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8c65c-65b3-4c95-b04d-394fcd99f611"/>
    <ds:schemaRef ds:uri="d75cd6ad-89e0-4ed5-99a0-a963f754d7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A84B3D-39A6-4DFC-8A1C-53394C186B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wut_format.dotx</Template>
  <TotalTime>87</TotalTime>
  <Pages>8</Pages>
  <Words>1626</Words>
  <Characters>9272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georgousis</dc:creator>
  <cp:keywords/>
  <dc:description/>
  <cp:lastModifiedBy>Δημητριος Γεωργουσης</cp:lastModifiedBy>
  <cp:revision>60</cp:revision>
  <dcterms:created xsi:type="dcterms:W3CDTF">2024-05-14T17:08:00Z</dcterms:created>
  <dcterms:modified xsi:type="dcterms:W3CDTF">2024-05-20T18:06:00Z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0x010100D2186B130FC3FC4B978332C7CA112A2B</vt:lpwstr>
  </property>
</Properties>
</file>